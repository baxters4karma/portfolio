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A92B9C" w14:textId="12C6F8D6" w:rsidR="00B454B7" w:rsidRDefault="00B454B7" w:rsidP="00996C55">
      <w:pPr>
        <w:pStyle w:val="BodyText"/>
        <w:tabs>
          <w:tab w:val="left" w:pos="1080"/>
        </w:tabs>
      </w:pPr>
    </w:p>
    <w:p w14:paraId="21FAAB6F" w14:textId="77777777" w:rsidR="00B454B7" w:rsidRDefault="00B454B7" w:rsidP="00996C55">
      <w:pPr>
        <w:pStyle w:val="BodyText"/>
        <w:tabs>
          <w:tab w:val="left" w:pos="1080"/>
        </w:tabs>
      </w:pPr>
    </w:p>
    <w:p w14:paraId="288F77CD" w14:textId="77777777" w:rsidR="00B454B7" w:rsidRDefault="00B454B7" w:rsidP="00996C55">
      <w:pPr>
        <w:pStyle w:val="BodyText"/>
        <w:tabs>
          <w:tab w:val="left" w:pos="1080"/>
        </w:tabs>
      </w:pPr>
    </w:p>
    <w:p w14:paraId="22F3A8F9" w14:textId="77777777" w:rsidR="00B454B7" w:rsidRDefault="00B454B7" w:rsidP="00996C55">
      <w:pPr>
        <w:pStyle w:val="BodyText"/>
        <w:tabs>
          <w:tab w:val="left" w:pos="1080"/>
        </w:tabs>
      </w:pPr>
    </w:p>
    <w:p w14:paraId="78A62674" w14:textId="77777777" w:rsidR="00B454B7" w:rsidRDefault="00B454B7" w:rsidP="00996C55">
      <w:pPr>
        <w:pStyle w:val="BodyText"/>
        <w:tabs>
          <w:tab w:val="left" w:pos="1080"/>
        </w:tabs>
      </w:pPr>
    </w:p>
    <w:p w14:paraId="191E33B8" w14:textId="77777777" w:rsidR="00B454B7" w:rsidRDefault="00B454B7" w:rsidP="00996C55">
      <w:pPr>
        <w:pStyle w:val="BodyText"/>
        <w:tabs>
          <w:tab w:val="left" w:pos="1080"/>
        </w:tabs>
      </w:pPr>
    </w:p>
    <w:p w14:paraId="36B2CBD2" w14:textId="77777777" w:rsidR="00B454B7" w:rsidRDefault="00B454B7" w:rsidP="00996C55">
      <w:pPr>
        <w:pStyle w:val="BodyText"/>
        <w:tabs>
          <w:tab w:val="left" w:pos="1080"/>
        </w:tabs>
      </w:pPr>
    </w:p>
    <w:p w14:paraId="0442170D" w14:textId="77777777" w:rsidR="00B454B7" w:rsidRDefault="00B454B7" w:rsidP="00996C55">
      <w:pPr>
        <w:pStyle w:val="BodyText"/>
        <w:tabs>
          <w:tab w:val="left" w:pos="1080"/>
        </w:tabs>
      </w:pPr>
    </w:p>
    <w:p w14:paraId="767B0671" w14:textId="77777777" w:rsidR="00B454B7" w:rsidRDefault="00B454B7" w:rsidP="00996C55">
      <w:pPr>
        <w:pStyle w:val="BodyText"/>
        <w:tabs>
          <w:tab w:val="left" w:pos="1080"/>
        </w:tabs>
      </w:pPr>
    </w:p>
    <w:p w14:paraId="68B30A25" w14:textId="77777777" w:rsidR="00B454B7" w:rsidRDefault="00B454B7" w:rsidP="00996C55">
      <w:pPr>
        <w:pStyle w:val="BodyText"/>
        <w:tabs>
          <w:tab w:val="left" w:pos="1080"/>
        </w:tabs>
      </w:pPr>
    </w:p>
    <w:p w14:paraId="37991944" w14:textId="2BFF4BC2" w:rsidR="00B454B7" w:rsidRDefault="009671B0" w:rsidP="00996C55">
      <w:pPr>
        <w:pStyle w:val="Heading1"/>
        <w:tabs>
          <w:tab w:val="left" w:pos="1080"/>
        </w:tabs>
      </w:pPr>
      <w:bookmarkStart w:id="0" w:name="bkPaperTitl"/>
      <w:bookmarkEnd w:id="0"/>
      <w:r>
        <w:t>Adventure Works Cycles</w:t>
      </w:r>
      <w:r w:rsidR="00FA70A7">
        <w:t xml:space="preserve"> 3-year Data Analysis</w:t>
      </w:r>
    </w:p>
    <w:p w14:paraId="076B07CB" w14:textId="5E36FCD9" w:rsidR="00B454B7" w:rsidRDefault="00315A8C" w:rsidP="00996C55">
      <w:pPr>
        <w:pStyle w:val="Heading1"/>
        <w:tabs>
          <w:tab w:val="left" w:pos="1080"/>
        </w:tabs>
      </w:pPr>
      <w:bookmarkStart w:id="1" w:name="bkAuthor"/>
      <w:bookmarkEnd w:id="1"/>
      <w:r>
        <w:t>Christine Baxter, Data Analyst</w:t>
      </w:r>
    </w:p>
    <w:p w14:paraId="3016B22A" w14:textId="76AD2223" w:rsidR="00B454B7" w:rsidRDefault="00315A8C" w:rsidP="00996C55">
      <w:pPr>
        <w:pStyle w:val="Heading1"/>
        <w:tabs>
          <w:tab w:val="left" w:pos="1080"/>
        </w:tabs>
      </w:pPr>
      <w:bookmarkStart w:id="2" w:name="bkAuthorAffil"/>
      <w:bookmarkEnd w:id="2"/>
      <w:r>
        <w:t>Baxter’s, LLC</w:t>
      </w:r>
    </w:p>
    <w:p w14:paraId="71BDD0AB" w14:textId="39BDA695" w:rsidR="00B454B7" w:rsidRPr="001D5854" w:rsidRDefault="00B454B7" w:rsidP="00996C55">
      <w:pPr>
        <w:pStyle w:val="Heading1"/>
        <w:tabs>
          <w:tab w:val="left" w:pos="1080"/>
        </w:tabs>
      </w:pPr>
      <w:r>
        <w:br w:type="page"/>
      </w:r>
      <w:r w:rsidR="00011F83">
        <w:lastRenderedPageBreak/>
        <w:t>Findings</w:t>
      </w:r>
      <w:r w:rsidR="007F113D">
        <w:t xml:space="preserve"> and </w:t>
      </w:r>
      <w:r w:rsidR="00011F83">
        <w:t>Recommendations</w:t>
      </w:r>
    </w:p>
    <w:p w14:paraId="7AA1FED3" w14:textId="6C2305E8" w:rsidR="00685E18" w:rsidRDefault="00442805" w:rsidP="00585E01">
      <w:pPr>
        <w:pStyle w:val="BlockText"/>
        <w:ind w:firstLine="720"/>
      </w:pPr>
      <w:bookmarkStart w:id="3" w:name="bkAbstract"/>
      <w:bookmarkEnd w:id="3"/>
      <w:r>
        <w:t xml:space="preserve">The objective of this analysis was to analyze 3 years of Adventure Works </w:t>
      </w:r>
      <w:r w:rsidR="00CC4390">
        <w:t>Cycles</w:t>
      </w:r>
      <w:r w:rsidR="00F13EA8">
        <w:t xml:space="preserve"> (</w:t>
      </w:r>
      <w:r w:rsidR="001D246A">
        <w:t>AWC)</w:t>
      </w:r>
      <w:r w:rsidR="00CC4390">
        <w:t xml:space="preserve"> sales and cost data, assisting </w:t>
      </w:r>
      <w:r w:rsidR="001D246A">
        <w:t xml:space="preserve">AWC </w:t>
      </w:r>
      <w:r w:rsidR="00F427F2">
        <w:t xml:space="preserve">managers </w:t>
      </w:r>
      <w:r w:rsidR="00B555E0">
        <w:t xml:space="preserve">with </w:t>
      </w:r>
      <w:r w:rsidR="00F427F2">
        <w:t>answering specific business questions.</w:t>
      </w:r>
      <w:r w:rsidR="00F171F5">
        <w:t xml:space="preserve">  </w:t>
      </w:r>
      <w:r w:rsidR="00B555E0">
        <w:t xml:space="preserve">As discussed with </w:t>
      </w:r>
      <w:r w:rsidR="001F15B2">
        <w:t>company</w:t>
      </w:r>
      <w:r w:rsidR="006459C7">
        <w:t xml:space="preserve"> </w:t>
      </w:r>
      <w:r w:rsidR="004C0C22">
        <w:t>leaders</w:t>
      </w:r>
      <w:r w:rsidR="00B555E0">
        <w:t xml:space="preserve">, </w:t>
      </w:r>
      <w:r w:rsidR="006E53DB">
        <w:t xml:space="preserve">AWC </w:t>
      </w:r>
      <w:r w:rsidR="00B555E0">
        <w:t>is currently seeking to expand its market share</w:t>
      </w:r>
      <w:r w:rsidR="0027673B">
        <w:t xml:space="preserve"> and </w:t>
      </w:r>
      <w:r w:rsidR="00765DAF">
        <w:t xml:space="preserve">would like to </w:t>
      </w:r>
      <w:r w:rsidR="00D974E5">
        <w:t xml:space="preserve">accomplish </w:t>
      </w:r>
      <w:r w:rsidR="00367E0D">
        <w:t>th</w:t>
      </w:r>
      <w:r w:rsidR="00D95B86">
        <w:t xml:space="preserve">is expansion </w:t>
      </w:r>
      <w:r w:rsidR="00C71527">
        <w:t xml:space="preserve">by focusing efforts </w:t>
      </w:r>
      <w:r w:rsidR="0027673B">
        <w:t xml:space="preserve">in three specific areas.  </w:t>
      </w:r>
      <w:r w:rsidR="00D95B86">
        <w:t>AWC w</w:t>
      </w:r>
      <w:r w:rsidR="000C1AA6">
        <w:t>ants to target high-volume customers, expand availability of products on the Web, and lower production costs.</w:t>
      </w:r>
    </w:p>
    <w:p w14:paraId="65DCFACC" w14:textId="487DBF6A" w:rsidR="00EB77BA" w:rsidRDefault="006F6538" w:rsidP="00585E01">
      <w:pPr>
        <w:pStyle w:val="BlockText"/>
        <w:ind w:firstLine="720"/>
      </w:pPr>
      <w:r>
        <w:t>When</w:t>
      </w:r>
      <w:r w:rsidR="000E6C7D">
        <w:t xml:space="preserve"> reviewing total sales </w:t>
      </w:r>
      <w:r w:rsidR="00FE313D">
        <w:t xml:space="preserve">per country, </w:t>
      </w:r>
      <w:r w:rsidR="00DC293A">
        <w:t>United States</w:t>
      </w:r>
      <w:r w:rsidR="00E153A8">
        <w:t xml:space="preserve"> and Australia are both around the 30%</w:t>
      </w:r>
      <w:r w:rsidR="00B42DC3">
        <w:t xml:space="preserve"> mark with United Kingdom coming in </w:t>
      </w:r>
      <w:r w:rsidR="00BC410C">
        <w:t>third</w:t>
      </w:r>
      <w:r w:rsidR="00B42DC3">
        <w:t xml:space="preserve"> at 12%</w:t>
      </w:r>
      <w:r w:rsidR="00B00F6D">
        <w:t xml:space="preserve"> followed by Germany, France, and Canada.  </w:t>
      </w:r>
      <w:r w:rsidR="00D40230">
        <w:t>The Mountain-500 bike</w:t>
      </w:r>
      <w:r w:rsidR="00D26002">
        <w:t xml:space="preserve"> sales</w:t>
      </w:r>
      <w:r w:rsidR="00D40230">
        <w:t xml:space="preserve"> in the United States</w:t>
      </w:r>
      <w:r w:rsidR="005C7519">
        <w:t xml:space="preserve"> and the Touring-3000</w:t>
      </w:r>
      <w:r w:rsidR="00720B1E">
        <w:t xml:space="preserve"> </w:t>
      </w:r>
      <w:r w:rsidR="000B76DC">
        <w:t xml:space="preserve">bike </w:t>
      </w:r>
      <w:r w:rsidR="00720B1E">
        <w:t xml:space="preserve">sales in Australia are both </w:t>
      </w:r>
      <w:r w:rsidR="00D40230">
        <w:t>on the low side</w:t>
      </w:r>
      <w:r w:rsidR="00D26002">
        <w:t xml:space="preserve">.  With </w:t>
      </w:r>
      <w:r w:rsidR="00D85DDB">
        <w:t xml:space="preserve">United States and Australia being the higher </w:t>
      </w:r>
      <w:r w:rsidR="00D46450">
        <w:t xml:space="preserve">sales </w:t>
      </w:r>
      <w:r w:rsidR="00D85DDB">
        <w:t xml:space="preserve">volume customers, </w:t>
      </w:r>
      <w:r w:rsidR="00822D0C">
        <w:t xml:space="preserve">the </w:t>
      </w:r>
      <w:r w:rsidR="00D85DDB">
        <w:t>recommen</w:t>
      </w:r>
      <w:r w:rsidR="00461E28">
        <w:t>dation is</w:t>
      </w:r>
      <w:r w:rsidR="00D85DDB">
        <w:t xml:space="preserve"> to </w:t>
      </w:r>
      <w:r w:rsidR="00EB77BA">
        <w:t>provide these customers</w:t>
      </w:r>
      <w:r w:rsidR="00E1324B">
        <w:t xml:space="preserve"> with a discount/deal </w:t>
      </w:r>
      <w:r w:rsidR="00962AD2">
        <w:t xml:space="preserve">as well as </w:t>
      </w:r>
      <w:r w:rsidR="00B33935">
        <w:t xml:space="preserve">reach out and request feedback </w:t>
      </w:r>
      <w:r w:rsidR="00E1324B">
        <w:t>on these</w:t>
      </w:r>
      <w:r w:rsidR="00DA798E">
        <w:t xml:space="preserve"> bikes</w:t>
      </w:r>
      <w:r w:rsidR="00BF1413">
        <w:t xml:space="preserve">.  </w:t>
      </w:r>
      <w:r w:rsidR="00000AD7">
        <w:t>In addition, i</w:t>
      </w:r>
      <w:r w:rsidR="00306380">
        <w:t xml:space="preserve">mplementing a </w:t>
      </w:r>
      <w:r w:rsidR="009B0C18">
        <w:t xml:space="preserve">referral/incentive program </w:t>
      </w:r>
      <w:r w:rsidR="00A0455E">
        <w:t>will encourage existing customers</w:t>
      </w:r>
      <w:r w:rsidR="005D6606">
        <w:t xml:space="preserve"> to spread the word and </w:t>
      </w:r>
      <w:r w:rsidR="00D3409B">
        <w:t xml:space="preserve">enable AWC to </w:t>
      </w:r>
      <w:r w:rsidR="00913955">
        <w:t xml:space="preserve">gain </w:t>
      </w:r>
      <w:r w:rsidR="00F2317F">
        <w:t xml:space="preserve">new valued customers.  </w:t>
      </w:r>
      <w:r w:rsidR="00641CE0">
        <w:t xml:space="preserve">These </w:t>
      </w:r>
      <w:r w:rsidR="00DA798E">
        <w:t xml:space="preserve">items will </w:t>
      </w:r>
      <w:r w:rsidR="00117811">
        <w:t xml:space="preserve">increase and/or better relations </w:t>
      </w:r>
      <w:r w:rsidR="00874C88">
        <w:t>with high-volume customers</w:t>
      </w:r>
      <w:r w:rsidR="00641CE0">
        <w:t xml:space="preserve">, </w:t>
      </w:r>
      <w:r w:rsidR="00874C88">
        <w:t xml:space="preserve">will </w:t>
      </w:r>
      <w:r w:rsidR="00DA798E">
        <w:t xml:space="preserve">likely increase </w:t>
      </w:r>
      <w:r w:rsidR="00931CBD">
        <w:t xml:space="preserve">the </w:t>
      </w:r>
      <w:r w:rsidR="00DA798E">
        <w:t xml:space="preserve">bike sales </w:t>
      </w:r>
      <w:r w:rsidR="003160AE">
        <w:t>among these customers</w:t>
      </w:r>
      <w:r w:rsidR="00E93BB8">
        <w:t xml:space="preserve">, and will </w:t>
      </w:r>
      <w:r w:rsidR="00841C13">
        <w:t xml:space="preserve">assist with </w:t>
      </w:r>
      <w:r w:rsidR="003160AE">
        <w:t>increas</w:t>
      </w:r>
      <w:r w:rsidR="00841C13">
        <w:t>ing</w:t>
      </w:r>
      <w:r w:rsidR="003160AE">
        <w:t xml:space="preserve"> market share </w:t>
      </w:r>
      <w:r w:rsidR="00884E09">
        <w:t xml:space="preserve">since </w:t>
      </w:r>
      <w:r w:rsidR="003160AE">
        <w:t>new valued customers</w:t>
      </w:r>
      <w:r w:rsidR="00884E09">
        <w:t xml:space="preserve"> will be added to the AWC team</w:t>
      </w:r>
      <w:r w:rsidR="003160AE">
        <w:t>.</w:t>
      </w:r>
    </w:p>
    <w:p w14:paraId="02FEF6D2" w14:textId="77777777" w:rsidR="00953E6B" w:rsidRDefault="002C15CB" w:rsidP="00585E01">
      <w:pPr>
        <w:pStyle w:val="BlockText"/>
        <w:ind w:firstLine="720"/>
      </w:pPr>
      <w:r>
        <w:t xml:space="preserve">During the review, it was noticed that </w:t>
      </w:r>
      <w:r w:rsidR="00AF5C8A">
        <w:t>Asia was not well represented</w:t>
      </w:r>
      <w:r w:rsidR="00600C1D">
        <w:t xml:space="preserve"> through sales or products</w:t>
      </w:r>
      <w:r w:rsidR="00CD5273">
        <w:t xml:space="preserve">.  </w:t>
      </w:r>
      <w:r w:rsidR="00BF212C">
        <w:t>As a result, t</w:t>
      </w:r>
      <w:r w:rsidR="003478DC">
        <w:t xml:space="preserve">he final </w:t>
      </w:r>
      <w:r w:rsidR="00677D63">
        <w:t>recommend</w:t>
      </w:r>
      <w:r w:rsidR="003478DC">
        <w:t>ation is</w:t>
      </w:r>
      <w:r w:rsidR="00677D63">
        <w:t xml:space="preserve"> to </w:t>
      </w:r>
      <w:r w:rsidR="00366345">
        <w:t xml:space="preserve">locate a competitor </w:t>
      </w:r>
      <w:r w:rsidR="004F6FD7">
        <w:t>within th</w:t>
      </w:r>
      <w:r w:rsidR="00CC186A">
        <w:t>at</w:t>
      </w:r>
      <w:r w:rsidR="004F6FD7">
        <w:t xml:space="preserve"> region</w:t>
      </w:r>
      <w:r w:rsidR="009952B6">
        <w:t>,</w:t>
      </w:r>
      <w:r w:rsidR="004F6FD7">
        <w:t xml:space="preserve"> </w:t>
      </w:r>
      <w:r w:rsidR="00CC186A">
        <w:t>who</w:t>
      </w:r>
      <w:r w:rsidR="00366345">
        <w:t xml:space="preserve"> has an established web presence</w:t>
      </w:r>
      <w:r w:rsidR="009952B6">
        <w:t xml:space="preserve">, and </w:t>
      </w:r>
      <w:r w:rsidR="00797735">
        <w:t xml:space="preserve">complete a </w:t>
      </w:r>
      <w:r w:rsidR="009952B6">
        <w:t>purchase</w:t>
      </w:r>
      <w:r w:rsidR="002E7AC6">
        <w:t xml:space="preserve"> of</w:t>
      </w:r>
      <w:r w:rsidR="00797735">
        <w:t>/investment</w:t>
      </w:r>
      <w:r w:rsidR="009952B6">
        <w:t xml:space="preserve"> </w:t>
      </w:r>
      <w:r w:rsidR="002E7AC6">
        <w:t>in</w:t>
      </w:r>
      <w:r w:rsidR="00797735">
        <w:t xml:space="preserve"> </w:t>
      </w:r>
      <w:r w:rsidR="009952B6">
        <w:t>th</w:t>
      </w:r>
      <w:r w:rsidR="00E64C25">
        <w:t>e</w:t>
      </w:r>
      <w:r w:rsidR="009952B6">
        <w:t xml:space="preserve"> </w:t>
      </w:r>
      <w:r w:rsidR="007360DF">
        <w:t xml:space="preserve">selected </w:t>
      </w:r>
      <w:r w:rsidR="009952B6">
        <w:t>competitor</w:t>
      </w:r>
      <w:r w:rsidR="008935B3">
        <w:t>.</w:t>
      </w:r>
      <w:r w:rsidR="00AC4738">
        <w:t xml:space="preserve">  </w:t>
      </w:r>
      <w:r w:rsidR="003E5EA7">
        <w:t xml:space="preserve">If competitor is not found, then </w:t>
      </w:r>
      <w:r w:rsidR="007A5FA7">
        <w:t>add an office with</w:t>
      </w:r>
      <w:r w:rsidR="00953E6B">
        <w:t>in</w:t>
      </w:r>
      <w:r w:rsidR="007A5FA7">
        <w:t xml:space="preserve"> the Asian region</w:t>
      </w:r>
      <w:r w:rsidR="00D05F1A">
        <w:t xml:space="preserve">.  </w:t>
      </w:r>
    </w:p>
    <w:p w14:paraId="752E075C" w14:textId="1E3748D7" w:rsidR="006729C6" w:rsidRDefault="00953E6B" w:rsidP="00585E01">
      <w:pPr>
        <w:pStyle w:val="BlockText"/>
        <w:ind w:firstLine="720"/>
      </w:pPr>
      <w:r>
        <w:t xml:space="preserve">Implementing the above </w:t>
      </w:r>
      <w:r w:rsidR="00C645E8">
        <w:t>business activit</w:t>
      </w:r>
      <w:r w:rsidR="00D05F1A">
        <w:t>ies</w:t>
      </w:r>
      <w:r>
        <w:t>/recommendations</w:t>
      </w:r>
      <w:r w:rsidR="00E949F7">
        <w:t xml:space="preserve"> provide ability to target high-volume customers, expand availability of products on the Web</w:t>
      </w:r>
      <w:r w:rsidR="002A5D95">
        <w:t xml:space="preserve">, </w:t>
      </w:r>
      <w:r w:rsidR="008935B3">
        <w:t>increase sales</w:t>
      </w:r>
      <w:r w:rsidR="00572F5D">
        <w:t>,</w:t>
      </w:r>
      <w:r w:rsidR="008935B3">
        <w:t xml:space="preserve"> </w:t>
      </w:r>
      <w:r w:rsidR="00572F5D">
        <w:t xml:space="preserve">increase </w:t>
      </w:r>
      <w:r w:rsidR="008935B3">
        <w:t>market share</w:t>
      </w:r>
      <w:r w:rsidR="00572F5D">
        <w:t xml:space="preserve">, and </w:t>
      </w:r>
      <w:r w:rsidR="00507742">
        <w:t>lower production costs.</w:t>
      </w:r>
      <w:r w:rsidR="00AC4738">
        <w:t xml:space="preserve"> </w:t>
      </w:r>
    </w:p>
    <w:sectPr w:rsidR="006729C6" w:rsidSect="00257CF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 w:code="1"/>
      <w:pgMar w:top="1440" w:right="1440" w:bottom="1152" w:left="1440" w:header="432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59CB4E" w14:textId="77777777" w:rsidR="006642F1" w:rsidRDefault="006642F1">
      <w:r>
        <w:separator/>
      </w:r>
    </w:p>
  </w:endnote>
  <w:endnote w:type="continuationSeparator" w:id="0">
    <w:p w14:paraId="705B9FC4" w14:textId="77777777" w:rsidR="006642F1" w:rsidRDefault="006642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E92019" w14:textId="77777777" w:rsidR="002D341C" w:rsidRDefault="002D341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3FFBB6" w14:textId="77777777" w:rsidR="002D341C" w:rsidRDefault="002D341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DF3F83" w14:textId="77777777" w:rsidR="002D341C" w:rsidRDefault="002D34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03D8D8" w14:textId="77777777" w:rsidR="006642F1" w:rsidRDefault="006642F1">
      <w:r>
        <w:separator/>
      </w:r>
    </w:p>
  </w:footnote>
  <w:footnote w:type="continuationSeparator" w:id="0">
    <w:p w14:paraId="04352BA1" w14:textId="77777777" w:rsidR="006642F1" w:rsidRDefault="006642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033A3B" w14:textId="77777777" w:rsidR="002D341C" w:rsidRDefault="002D341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D6C9EE" w14:textId="5E476703" w:rsidR="001D5854" w:rsidRPr="001D5854" w:rsidRDefault="002D341C" w:rsidP="00D97F27">
    <w:pPr>
      <w:pStyle w:val="Header"/>
      <w:tabs>
        <w:tab w:val="clear" w:pos="4320"/>
        <w:tab w:val="clear" w:pos="8640"/>
        <w:tab w:val="right" w:pos="8820"/>
        <w:tab w:val="right" w:pos="9360"/>
      </w:tabs>
    </w:pPr>
    <w:r>
      <w:tab/>
    </w:r>
    <w:r w:rsidR="00575EA1">
      <w:t>AWC 3-year Data Analysis</w:t>
    </w:r>
    <w:r w:rsidR="00A143F7">
      <w:t>, C. Baxter</w:t>
    </w:r>
    <w:r w:rsidR="00575EA1">
      <w:tab/>
    </w:r>
    <w:r w:rsidR="00EF7AB6">
      <w:fldChar w:fldCharType="begin"/>
    </w:r>
    <w:r w:rsidR="00EF7AB6">
      <w:instrText xml:space="preserve"> PAGE   \* MERGEFORMAT </w:instrText>
    </w:r>
    <w:r w:rsidR="00EF7AB6">
      <w:fldChar w:fldCharType="separate"/>
    </w:r>
    <w:r w:rsidR="00EF7AB6">
      <w:rPr>
        <w:noProof/>
      </w:rPr>
      <w:t>1</w:t>
    </w:r>
    <w:r w:rsidR="00EF7AB6"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4AC0BA" w14:textId="77777777" w:rsidR="002D341C" w:rsidRDefault="002D34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0A5E2ED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07A3C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2EE0CA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414B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6AE0B3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50A6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B62B30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2C29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FDC79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66A8E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6820DB3"/>
    <w:multiLevelType w:val="hybridMultilevel"/>
    <w:tmpl w:val="45F64BB2"/>
    <w:lvl w:ilvl="0" w:tplc="395493AA">
      <w:start w:val="1"/>
      <w:numFmt w:val="decimal"/>
      <w:pStyle w:val="Numberedlist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1" w15:restartNumberingAfterBreak="0">
    <w:nsid w:val="58FC7196"/>
    <w:multiLevelType w:val="hybridMultilevel"/>
    <w:tmpl w:val="32A0A7AE"/>
    <w:lvl w:ilvl="0" w:tplc="40926C5A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827C04"/>
    <w:multiLevelType w:val="hybridMultilevel"/>
    <w:tmpl w:val="FB82371C"/>
    <w:lvl w:ilvl="0" w:tplc="001A6076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610702"/>
    <w:multiLevelType w:val="hybridMultilevel"/>
    <w:tmpl w:val="27E60BB0"/>
    <w:lvl w:ilvl="0" w:tplc="040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0"/>
  </w:num>
  <w:num w:numId="13">
    <w:abstractNumId w:val="1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2251"/>
    <w:rsid w:val="00000AD7"/>
    <w:rsid w:val="00001693"/>
    <w:rsid w:val="00006DA0"/>
    <w:rsid w:val="00011F83"/>
    <w:rsid w:val="00012BDE"/>
    <w:rsid w:val="00012F05"/>
    <w:rsid w:val="00020D87"/>
    <w:rsid w:val="000243E8"/>
    <w:rsid w:val="00036707"/>
    <w:rsid w:val="00042251"/>
    <w:rsid w:val="000433E2"/>
    <w:rsid w:val="00047E85"/>
    <w:rsid w:val="00054D5B"/>
    <w:rsid w:val="0005557E"/>
    <w:rsid w:val="00063535"/>
    <w:rsid w:val="0006615A"/>
    <w:rsid w:val="00066E3B"/>
    <w:rsid w:val="000711B2"/>
    <w:rsid w:val="0007639E"/>
    <w:rsid w:val="00083425"/>
    <w:rsid w:val="000B3919"/>
    <w:rsid w:val="000B76DC"/>
    <w:rsid w:val="000B7C6D"/>
    <w:rsid w:val="000C1AA6"/>
    <w:rsid w:val="000C6515"/>
    <w:rsid w:val="000E483A"/>
    <w:rsid w:val="000E6C7D"/>
    <w:rsid w:val="0011181A"/>
    <w:rsid w:val="00112DE6"/>
    <w:rsid w:val="0011356D"/>
    <w:rsid w:val="0011693C"/>
    <w:rsid w:val="00117811"/>
    <w:rsid w:val="00117E3C"/>
    <w:rsid w:val="00124895"/>
    <w:rsid w:val="0014170E"/>
    <w:rsid w:val="00144D97"/>
    <w:rsid w:val="00162DD1"/>
    <w:rsid w:val="00164E6C"/>
    <w:rsid w:val="00176086"/>
    <w:rsid w:val="00182725"/>
    <w:rsid w:val="001C760A"/>
    <w:rsid w:val="001D246A"/>
    <w:rsid w:val="001D4DDC"/>
    <w:rsid w:val="001D5854"/>
    <w:rsid w:val="001E0283"/>
    <w:rsid w:val="001E0957"/>
    <w:rsid w:val="001E56B3"/>
    <w:rsid w:val="001E5DB4"/>
    <w:rsid w:val="001F0005"/>
    <w:rsid w:val="001F15B2"/>
    <w:rsid w:val="00200FC9"/>
    <w:rsid w:val="002108C7"/>
    <w:rsid w:val="002148CA"/>
    <w:rsid w:val="00222093"/>
    <w:rsid w:val="00222899"/>
    <w:rsid w:val="00236737"/>
    <w:rsid w:val="00250C7D"/>
    <w:rsid w:val="0025255E"/>
    <w:rsid w:val="00257CF7"/>
    <w:rsid w:val="0027673B"/>
    <w:rsid w:val="00287DB6"/>
    <w:rsid w:val="00291A3B"/>
    <w:rsid w:val="00292E4C"/>
    <w:rsid w:val="00293C96"/>
    <w:rsid w:val="002A4A0B"/>
    <w:rsid w:val="002A5D95"/>
    <w:rsid w:val="002B6FE1"/>
    <w:rsid w:val="002C15CB"/>
    <w:rsid w:val="002C3EBD"/>
    <w:rsid w:val="002D341C"/>
    <w:rsid w:val="002D4D42"/>
    <w:rsid w:val="002D7D47"/>
    <w:rsid w:val="002E35C8"/>
    <w:rsid w:val="002E7AC6"/>
    <w:rsid w:val="002F4D7E"/>
    <w:rsid w:val="003047AD"/>
    <w:rsid w:val="00306380"/>
    <w:rsid w:val="00315A8C"/>
    <w:rsid w:val="003160AE"/>
    <w:rsid w:val="00321EE0"/>
    <w:rsid w:val="00325F72"/>
    <w:rsid w:val="00326168"/>
    <w:rsid w:val="00331912"/>
    <w:rsid w:val="00346B0C"/>
    <w:rsid w:val="00346FDF"/>
    <w:rsid w:val="003478DC"/>
    <w:rsid w:val="003505DA"/>
    <w:rsid w:val="00351F7B"/>
    <w:rsid w:val="00353238"/>
    <w:rsid w:val="00354482"/>
    <w:rsid w:val="00355AE1"/>
    <w:rsid w:val="00356E38"/>
    <w:rsid w:val="00366345"/>
    <w:rsid w:val="00367E0D"/>
    <w:rsid w:val="00375C63"/>
    <w:rsid w:val="00382FC4"/>
    <w:rsid w:val="00385646"/>
    <w:rsid w:val="00387DF4"/>
    <w:rsid w:val="00394EB0"/>
    <w:rsid w:val="003A063A"/>
    <w:rsid w:val="003A3DCA"/>
    <w:rsid w:val="003A5ECE"/>
    <w:rsid w:val="003B1C9C"/>
    <w:rsid w:val="003D0AFE"/>
    <w:rsid w:val="003E5EA7"/>
    <w:rsid w:val="003F5ADC"/>
    <w:rsid w:val="003F6AD2"/>
    <w:rsid w:val="004004CE"/>
    <w:rsid w:val="00400A5A"/>
    <w:rsid w:val="00412A77"/>
    <w:rsid w:val="0041700A"/>
    <w:rsid w:val="004209E8"/>
    <w:rsid w:val="004301E8"/>
    <w:rsid w:val="004324E5"/>
    <w:rsid w:val="004335B8"/>
    <w:rsid w:val="004345ED"/>
    <w:rsid w:val="00442805"/>
    <w:rsid w:val="004443EF"/>
    <w:rsid w:val="00450B19"/>
    <w:rsid w:val="00453A9F"/>
    <w:rsid w:val="00461E28"/>
    <w:rsid w:val="004A4C19"/>
    <w:rsid w:val="004B3164"/>
    <w:rsid w:val="004C0588"/>
    <w:rsid w:val="004C0C22"/>
    <w:rsid w:val="004C130C"/>
    <w:rsid w:val="004C1649"/>
    <w:rsid w:val="004C45E4"/>
    <w:rsid w:val="004C4C9A"/>
    <w:rsid w:val="004F1A13"/>
    <w:rsid w:val="004F6FD7"/>
    <w:rsid w:val="005013FF"/>
    <w:rsid w:val="00502136"/>
    <w:rsid w:val="00507742"/>
    <w:rsid w:val="0054185D"/>
    <w:rsid w:val="00543CFC"/>
    <w:rsid w:val="00547A3B"/>
    <w:rsid w:val="005514B8"/>
    <w:rsid w:val="0056778D"/>
    <w:rsid w:val="00571D18"/>
    <w:rsid w:val="00572052"/>
    <w:rsid w:val="00572F5D"/>
    <w:rsid w:val="00573DD6"/>
    <w:rsid w:val="0057596A"/>
    <w:rsid w:val="00575EA1"/>
    <w:rsid w:val="0058124D"/>
    <w:rsid w:val="005822F9"/>
    <w:rsid w:val="00585E01"/>
    <w:rsid w:val="00591FAE"/>
    <w:rsid w:val="005935CF"/>
    <w:rsid w:val="005C7519"/>
    <w:rsid w:val="005D525B"/>
    <w:rsid w:val="005D6606"/>
    <w:rsid w:val="00600950"/>
    <w:rsid w:val="00600C1D"/>
    <w:rsid w:val="0060450D"/>
    <w:rsid w:val="00614B82"/>
    <w:rsid w:val="006157E5"/>
    <w:rsid w:val="00616181"/>
    <w:rsid w:val="006166D8"/>
    <w:rsid w:val="00621A56"/>
    <w:rsid w:val="006235B9"/>
    <w:rsid w:val="00627797"/>
    <w:rsid w:val="00632128"/>
    <w:rsid w:val="00637E05"/>
    <w:rsid w:val="00641CE0"/>
    <w:rsid w:val="006459C7"/>
    <w:rsid w:val="006462B5"/>
    <w:rsid w:val="00650970"/>
    <w:rsid w:val="00653000"/>
    <w:rsid w:val="00657BD1"/>
    <w:rsid w:val="006642F1"/>
    <w:rsid w:val="006729C6"/>
    <w:rsid w:val="006736C2"/>
    <w:rsid w:val="00673895"/>
    <w:rsid w:val="00677A4A"/>
    <w:rsid w:val="00677D63"/>
    <w:rsid w:val="0068451C"/>
    <w:rsid w:val="00685E18"/>
    <w:rsid w:val="0069776C"/>
    <w:rsid w:val="00697DD6"/>
    <w:rsid w:val="006C5031"/>
    <w:rsid w:val="006E53DB"/>
    <w:rsid w:val="006F5309"/>
    <w:rsid w:val="006F6538"/>
    <w:rsid w:val="00707053"/>
    <w:rsid w:val="00712D61"/>
    <w:rsid w:val="00720B1E"/>
    <w:rsid w:val="007212DF"/>
    <w:rsid w:val="00725F84"/>
    <w:rsid w:val="0073465A"/>
    <w:rsid w:val="007360DF"/>
    <w:rsid w:val="00742865"/>
    <w:rsid w:val="00747393"/>
    <w:rsid w:val="007512CC"/>
    <w:rsid w:val="007609CA"/>
    <w:rsid w:val="00765DAF"/>
    <w:rsid w:val="0079042D"/>
    <w:rsid w:val="00797735"/>
    <w:rsid w:val="007A5FA7"/>
    <w:rsid w:val="007B79BD"/>
    <w:rsid w:val="007C0A64"/>
    <w:rsid w:val="007D5FE7"/>
    <w:rsid w:val="007D60E8"/>
    <w:rsid w:val="007E13D6"/>
    <w:rsid w:val="007F01CB"/>
    <w:rsid w:val="007F113D"/>
    <w:rsid w:val="007F1C8F"/>
    <w:rsid w:val="007F686E"/>
    <w:rsid w:val="00807573"/>
    <w:rsid w:val="00814BEC"/>
    <w:rsid w:val="00822D0C"/>
    <w:rsid w:val="00832439"/>
    <w:rsid w:val="00833964"/>
    <w:rsid w:val="0083752C"/>
    <w:rsid w:val="00841C13"/>
    <w:rsid w:val="00843776"/>
    <w:rsid w:val="008523BC"/>
    <w:rsid w:val="00853DEB"/>
    <w:rsid w:val="00861589"/>
    <w:rsid w:val="008621F6"/>
    <w:rsid w:val="00874C88"/>
    <w:rsid w:val="00882E8F"/>
    <w:rsid w:val="008849A8"/>
    <w:rsid w:val="00884E09"/>
    <w:rsid w:val="00885B97"/>
    <w:rsid w:val="00890CE7"/>
    <w:rsid w:val="008935B3"/>
    <w:rsid w:val="008A17A9"/>
    <w:rsid w:val="008A3E97"/>
    <w:rsid w:val="008A6252"/>
    <w:rsid w:val="008B2523"/>
    <w:rsid w:val="008C4FE9"/>
    <w:rsid w:val="00903D16"/>
    <w:rsid w:val="009069F9"/>
    <w:rsid w:val="00913955"/>
    <w:rsid w:val="00931CBD"/>
    <w:rsid w:val="009336E1"/>
    <w:rsid w:val="00934ABF"/>
    <w:rsid w:val="009361BD"/>
    <w:rsid w:val="00936FBB"/>
    <w:rsid w:val="00940802"/>
    <w:rsid w:val="00953E6B"/>
    <w:rsid w:val="00954E59"/>
    <w:rsid w:val="00962AD2"/>
    <w:rsid w:val="00962D8A"/>
    <w:rsid w:val="00964E7B"/>
    <w:rsid w:val="009658C2"/>
    <w:rsid w:val="009671B0"/>
    <w:rsid w:val="00974B49"/>
    <w:rsid w:val="0098228A"/>
    <w:rsid w:val="009844AE"/>
    <w:rsid w:val="00987554"/>
    <w:rsid w:val="00993E35"/>
    <w:rsid w:val="00995095"/>
    <w:rsid w:val="009952B6"/>
    <w:rsid w:val="00996C55"/>
    <w:rsid w:val="009A7C32"/>
    <w:rsid w:val="009B0547"/>
    <w:rsid w:val="009B0C18"/>
    <w:rsid w:val="009D0373"/>
    <w:rsid w:val="009D2B6E"/>
    <w:rsid w:val="009D2D48"/>
    <w:rsid w:val="009E3B02"/>
    <w:rsid w:val="009E508C"/>
    <w:rsid w:val="009E7EB2"/>
    <w:rsid w:val="00A0455E"/>
    <w:rsid w:val="00A143F7"/>
    <w:rsid w:val="00A17AA8"/>
    <w:rsid w:val="00A200D1"/>
    <w:rsid w:val="00A208CC"/>
    <w:rsid w:val="00A22F1F"/>
    <w:rsid w:val="00A32D4A"/>
    <w:rsid w:val="00A46274"/>
    <w:rsid w:val="00A52909"/>
    <w:rsid w:val="00A5661A"/>
    <w:rsid w:val="00A60BE7"/>
    <w:rsid w:val="00A71620"/>
    <w:rsid w:val="00A718EF"/>
    <w:rsid w:val="00A82D79"/>
    <w:rsid w:val="00A93735"/>
    <w:rsid w:val="00AA1AAD"/>
    <w:rsid w:val="00AA2D90"/>
    <w:rsid w:val="00AC4738"/>
    <w:rsid w:val="00AC6EEC"/>
    <w:rsid w:val="00AE2C7E"/>
    <w:rsid w:val="00AF15AE"/>
    <w:rsid w:val="00AF2D99"/>
    <w:rsid w:val="00AF2FD0"/>
    <w:rsid w:val="00AF5C8A"/>
    <w:rsid w:val="00AF7F85"/>
    <w:rsid w:val="00B00F6D"/>
    <w:rsid w:val="00B073F2"/>
    <w:rsid w:val="00B13707"/>
    <w:rsid w:val="00B23E7A"/>
    <w:rsid w:val="00B27A14"/>
    <w:rsid w:val="00B27FB5"/>
    <w:rsid w:val="00B33935"/>
    <w:rsid w:val="00B34B98"/>
    <w:rsid w:val="00B36AFF"/>
    <w:rsid w:val="00B41B04"/>
    <w:rsid w:val="00B42DC3"/>
    <w:rsid w:val="00B454B7"/>
    <w:rsid w:val="00B46F73"/>
    <w:rsid w:val="00B555E0"/>
    <w:rsid w:val="00B557BA"/>
    <w:rsid w:val="00B64C36"/>
    <w:rsid w:val="00B66480"/>
    <w:rsid w:val="00B66A5C"/>
    <w:rsid w:val="00B737DB"/>
    <w:rsid w:val="00B80AFD"/>
    <w:rsid w:val="00B846F6"/>
    <w:rsid w:val="00B94611"/>
    <w:rsid w:val="00BA0561"/>
    <w:rsid w:val="00BA41C8"/>
    <w:rsid w:val="00BA4F6C"/>
    <w:rsid w:val="00BB3FE2"/>
    <w:rsid w:val="00BC410C"/>
    <w:rsid w:val="00BC562D"/>
    <w:rsid w:val="00BE4C14"/>
    <w:rsid w:val="00BF1413"/>
    <w:rsid w:val="00BF1FDB"/>
    <w:rsid w:val="00BF212C"/>
    <w:rsid w:val="00BF5ADF"/>
    <w:rsid w:val="00C04836"/>
    <w:rsid w:val="00C24491"/>
    <w:rsid w:val="00C37263"/>
    <w:rsid w:val="00C40100"/>
    <w:rsid w:val="00C4105A"/>
    <w:rsid w:val="00C63AF9"/>
    <w:rsid w:val="00C645E8"/>
    <w:rsid w:val="00C71527"/>
    <w:rsid w:val="00C82381"/>
    <w:rsid w:val="00C84EAF"/>
    <w:rsid w:val="00C95A38"/>
    <w:rsid w:val="00CA2207"/>
    <w:rsid w:val="00CB67DF"/>
    <w:rsid w:val="00CC186A"/>
    <w:rsid w:val="00CC4390"/>
    <w:rsid w:val="00CC76C3"/>
    <w:rsid w:val="00CD4F2E"/>
    <w:rsid w:val="00CD5273"/>
    <w:rsid w:val="00CF0D90"/>
    <w:rsid w:val="00CF19CB"/>
    <w:rsid w:val="00D036B3"/>
    <w:rsid w:val="00D05F1A"/>
    <w:rsid w:val="00D12832"/>
    <w:rsid w:val="00D12E87"/>
    <w:rsid w:val="00D26002"/>
    <w:rsid w:val="00D3409B"/>
    <w:rsid w:val="00D35BEF"/>
    <w:rsid w:val="00D377E4"/>
    <w:rsid w:val="00D37C00"/>
    <w:rsid w:val="00D40230"/>
    <w:rsid w:val="00D430CA"/>
    <w:rsid w:val="00D46450"/>
    <w:rsid w:val="00D56A7F"/>
    <w:rsid w:val="00D626EC"/>
    <w:rsid w:val="00D710A4"/>
    <w:rsid w:val="00D85DDB"/>
    <w:rsid w:val="00D867CF"/>
    <w:rsid w:val="00D9040E"/>
    <w:rsid w:val="00D94363"/>
    <w:rsid w:val="00D94788"/>
    <w:rsid w:val="00D95B86"/>
    <w:rsid w:val="00D974E5"/>
    <w:rsid w:val="00D97F27"/>
    <w:rsid w:val="00DA41DD"/>
    <w:rsid w:val="00DA75DD"/>
    <w:rsid w:val="00DA798E"/>
    <w:rsid w:val="00DB0DE2"/>
    <w:rsid w:val="00DB3D7C"/>
    <w:rsid w:val="00DB4125"/>
    <w:rsid w:val="00DB6BD2"/>
    <w:rsid w:val="00DC293A"/>
    <w:rsid w:val="00DC45DC"/>
    <w:rsid w:val="00DE3260"/>
    <w:rsid w:val="00DE5AE9"/>
    <w:rsid w:val="00DF5FE7"/>
    <w:rsid w:val="00E042B6"/>
    <w:rsid w:val="00E07379"/>
    <w:rsid w:val="00E1025F"/>
    <w:rsid w:val="00E128E7"/>
    <w:rsid w:val="00E1324B"/>
    <w:rsid w:val="00E13842"/>
    <w:rsid w:val="00E153A8"/>
    <w:rsid w:val="00E31EC0"/>
    <w:rsid w:val="00E55C66"/>
    <w:rsid w:val="00E55E42"/>
    <w:rsid w:val="00E633A5"/>
    <w:rsid w:val="00E64C25"/>
    <w:rsid w:val="00E666C5"/>
    <w:rsid w:val="00E73D48"/>
    <w:rsid w:val="00E86F5F"/>
    <w:rsid w:val="00E92B64"/>
    <w:rsid w:val="00E93BB8"/>
    <w:rsid w:val="00E949F7"/>
    <w:rsid w:val="00EA0727"/>
    <w:rsid w:val="00EA111B"/>
    <w:rsid w:val="00EB45D0"/>
    <w:rsid w:val="00EB54ED"/>
    <w:rsid w:val="00EB6781"/>
    <w:rsid w:val="00EB77BA"/>
    <w:rsid w:val="00EE411C"/>
    <w:rsid w:val="00EE535C"/>
    <w:rsid w:val="00EF1CA7"/>
    <w:rsid w:val="00EF6313"/>
    <w:rsid w:val="00EF7AB6"/>
    <w:rsid w:val="00F009D6"/>
    <w:rsid w:val="00F00B2E"/>
    <w:rsid w:val="00F07F71"/>
    <w:rsid w:val="00F13EA8"/>
    <w:rsid w:val="00F17035"/>
    <w:rsid w:val="00F171F5"/>
    <w:rsid w:val="00F22B37"/>
    <w:rsid w:val="00F2317F"/>
    <w:rsid w:val="00F23CC3"/>
    <w:rsid w:val="00F242AE"/>
    <w:rsid w:val="00F27F66"/>
    <w:rsid w:val="00F37F6C"/>
    <w:rsid w:val="00F40F2A"/>
    <w:rsid w:val="00F427F2"/>
    <w:rsid w:val="00F46CB8"/>
    <w:rsid w:val="00F571CA"/>
    <w:rsid w:val="00F57CDF"/>
    <w:rsid w:val="00F61D50"/>
    <w:rsid w:val="00F6377A"/>
    <w:rsid w:val="00F70A6C"/>
    <w:rsid w:val="00F80E1D"/>
    <w:rsid w:val="00F86138"/>
    <w:rsid w:val="00FA70A7"/>
    <w:rsid w:val="00FA7F58"/>
    <w:rsid w:val="00FB24E5"/>
    <w:rsid w:val="00FB62C0"/>
    <w:rsid w:val="00FC32BF"/>
    <w:rsid w:val="00FC446F"/>
    <w:rsid w:val="00FE04A9"/>
    <w:rsid w:val="00FE313D"/>
    <w:rsid w:val="00FE4D52"/>
    <w:rsid w:val="00FF1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20C706DD"/>
  <w15:chartTrackingRefBased/>
  <w15:docId w15:val="{D7666B10-33FD-4478-8027-7F4A2B465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" w:eastAsia="Times New Roman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BodyText"/>
    <w:link w:val="Heading1Char"/>
    <w:qFormat/>
    <w:rsid w:val="00400A5A"/>
    <w:pPr>
      <w:spacing w:line="480" w:lineRule="auto"/>
      <w:jc w:val="center"/>
      <w:outlineLvl w:val="0"/>
    </w:pPr>
    <w:rPr>
      <w:rFonts w:ascii="Times New Roman" w:hAnsi="Times New Roman"/>
    </w:rPr>
  </w:style>
  <w:style w:type="paragraph" w:styleId="Heading2">
    <w:name w:val="heading 2"/>
    <w:basedOn w:val="Normal"/>
    <w:next w:val="Normal"/>
    <w:qFormat/>
    <w:rsid w:val="001D5854"/>
    <w:pPr>
      <w:spacing w:line="480" w:lineRule="auto"/>
      <w:outlineLvl w:val="1"/>
    </w:pPr>
    <w:rPr>
      <w:rFonts w:ascii="Times New Roman" w:hAnsi="Times New Roman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1D5854"/>
    <w:pPr>
      <w:spacing w:line="480" w:lineRule="auto"/>
      <w:ind w:firstLine="540"/>
    </w:pPr>
    <w:rPr>
      <w:rFonts w:ascii="Times New Roman" w:hAnsi="Times New Roman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rFonts w:ascii="Times New Roman" w:hAnsi="Times New Roman"/>
    </w:r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character" w:customStyle="1" w:styleId="Heading1Char">
    <w:name w:val="Heading 1 Char"/>
    <w:link w:val="Heading1"/>
    <w:rsid w:val="001D5854"/>
    <w:rPr>
      <w:sz w:val="24"/>
      <w:lang w:val="en-US" w:eastAsia="en-US" w:bidi="ar-SA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Numberedlist">
    <w:name w:val="Numbered list"/>
    <w:basedOn w:val="Normal"/>
    <w:rsid w:val="001D5854"/>
    <w:pPr>
      <w:numPr>
        <w:numId w:val="12"/>
      </w:numPr>
      <w:spacing w:line="480" w:lineRule="auto"/>
    </w:pPr>
    <w:rPr>
      <w:rFonts w:ascii="Times New Roman" w:hAnsi="Times New Roman"/>
    </w:rPr>
  </w:style>
  <w:style w:type="character" w:customStyle="1" w:styleId="BodyTextChar">
    <w:name w:val="Body Text Char"/>
    <w:link w:val="BodyText"/>
    <w:rsid w:val="001D5854"/>
    <w:rPr>
      <w:sz w:val="24"/>
      <w:lang w:val="en-US" w:eastAsia="en-US" w:bidi="ar-SA"/>
    </w:rPr>
  </w:style>
  <w:style w:type="paragraph" w:styleId="BlockText">
    <w:name w:val="Block Text"/>
    <w:basedOn w:val="BodyText"/>
    <w:link w:val="BlockTextChar"/>
    <w:rsid w:val="00DB3D7C"/>
    <w:pPr>
      <w:ind w:firstLine="0"/>
    </w:pPr>
  </w:style>
  <w:style w:type="paragraph" w:customStyle="1" w:styleId="Quotation">
    <w:name w:val="Quotation"/>
    <w:basedOn w:val="BodyText"/>
    <w:rsid w:val="00FA7F58"/>
    <w:pPr>
      <w:ind w:left="547" w:firstLine="0"/>
    </w:pPr>
  </w:style>
  <w:style w:type="character" w:customStyle="1" w:styleId="BlockTextChar">
    <w:name w:val="Block Text Char"/>
    <w:basedOn w:val="BodyTextChar"/>
    <w:link w:val="BlockText"/>
    <w:rsid w:val="00FA7F58"/>
    <w:rPr>
      <w:sz w:val="24"/>
      <w:lang w:val="en-US" w:eastAsia="en-US" w:bidi="ar-SA"/>
    </w:rPr>
  </w:style>
  <w:style w:type="paragraph" w:customStyle="1" w:styleId="Reference">
    <w:name w:val="Reference"/>
    <w:basedOn w:val="BodyText"/>
    <w:rsid w:val="00F00B2E"/>
    <w:pPr>
      <w:ind w:left="547" w:hanging="54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e\AppData\Roaming\Microsoft\Templates\APA%20paper%20forma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04194E-C9E4-41ED-AFE9-B8D9758BDD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paper format.dot</Template>
  <TotalTime>791</TotalTime>
  <Pages>2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Adventure Works Cycles 3-Year Analysis</vt:lpstr>
    </vt:vector>
  </TitlesOfParts>
  <Manager/>
  <Company>vanguard university</Company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Adventure Works Cycles 3-Year Analysis</dc:title>
  <dc:subject/>
  <dc:creator>Christine Baxter</dc:creator>
  <cp:keywords/>
  <dc:description/>
  <cp:lastModifiedBy>Christine Baxter</cp:lastModifiedBy>
  <cp:revision>426</cp:revision>
  <cp:lastPrinted>2002-05-11T20:16:00Z</cp:lastPrinted>
  <dcterms:created xsi:type="dcterms:W3CDTF">2020-10-30T23:38:00Z</dcterms:created>
  <dcterms:modified xsi:type="dcterms:W3CDTF">2021-03-08T01:30:00Z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TC100763231033</vt:lpwstr>
  </property>
</Properties>
</file>