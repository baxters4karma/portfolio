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2B9C" w14:textId="12C6F8D6" w:rsidR="00B454B7" w:rsidRDefault="00B454B7" w:rsidP="001D5854">
      <w:pPr>
        <w:pStyle w:val="BodyText"/>
      </w:pPr>
    </w:p>
    <w:p w14:paraId="21FAAB6F" w14:textId="77777777" w:rsidR="00B454B7" w:rsidRDefault="00B454B7" w:rsidP="001D5854">
      <w:pPr>
        <w:pStyle w:val="BodyText"/>
      </w:pPr>
    </w:p>
    <w:p w14:paraId="288F77CD" w14:textId="77777777" w:rsidR="00B454B7" w:rsidRDefault="00B454B7" w:rsidP="001D5854">
      <w:pPr>
        <w:pStyle w:val="BodyText"/>
      </w:pPr>
    </w:p>
    <w:p w14:paraId="22F3A8F9" w14:textId="77777777" w:rsidR="00B454B7" w:rsidRDefault="00B454B7" w:rsidP="001D5854">
      <w:pPr>
        <w:pStyle w:val="BodyText"/>
      </w:pPr>
    </w:p>
    <w:p w14:paraId="78A62674" w14:textId="77777777" w:rsidR="00B454B7" w:rsidRDefault="00B454B7" w:rsidP="001D5854">
      <w:pPr>
        <w:pStyle w:val="BodyText"/>
      </w:pPr>
    </w:p>
    <w:p w14:paraId="191E33B8" w14:textId="77777777" w:rsidR="00B454B7" w:rsidRDefault="00B454B7" w:rsidP="001D5854">
      <w:pPr>
        <w:pStyle w:val="BodyText"/>
      </w:pPr>
    </w:p>
    <w:p w14:paraId="36B2CBD2" w14:textId="77777777" w:rsidR="00B454B7" w:rsidRDefault="00B454B7" w:rsidP="001D5854">
      <w:pPr>
        <w:pStyle w:val="BodyText"/>
      </w:pPr>
    </w:p>
    <w:p w14:paraId="0442170D" w14:textId="77777777" w:rsidR="00B454B7" w:rsidRDefault="00B454B7" w:rsidP="001D5854">
      <w:pPr>
        <w:pStyle w:val="BodyText"/>
      </w:pPr>
    </w:p>
    <w:p w14:paraId="767B0671" w14:textId="77777777" w:rsidR="00B454B7" w:rsidRDefault="00B454B7" w:rsidP="001D5854">
      <w:pPr>
        <w:pStyle w:val="BodyText"/>
      </w:pPr>
    </w:p>
    <w:p w14:paraId="68B30A25" w14:textId="77777777" w:rsidR="00B454B7" w:rsidRDefault="00B454B7" w:rsidP="001D5854">
      <w:pPr>
        <w:pStyle w:val="BodyText"/>
      </w:pPr>
    </w:p>
    <w:p w14:paraId="37991944" w14:textId="71D89277" w:rsidR="00B454B7" w:rsidRDefault="009671B0" w:rsidP="001D5854">
      <w:pPr>
        <w:pStyle w:val="Heading1"/>
      </w:pPr>
      <w:bookmarkStart w:id="0" w:name="bkPaperTitl"/>
      <w:bookmarkEnd w:id="0"/>
      <w:r>
        <w:t>Adventure Works Cycles</w:t>
      </w:r>
      <w:r w:rsidR="00FA70A7">
        <w:t xml:space="preserve"> </w:t>
      </w:r>
      <w:r w:rsidR="00E92213">
        <w:t xml:space="preserve">Call Center </w:t>
      </w:r>
      <w:r w:rsidR="00410CB9">
        <w:t>Dashboard for Managers</w:t>
      </w:r>
    </w:p>
    <w:p w14:paraId="076B07CB" w14:textId="5E36FCD9" w:rsidR="00B454B7" w:rsidRDefault="00315A8C" w:rsidP="001D5854">
      <w:pPr>
        <w:pStyle w:val="Heading1"/>
      </w:pPr>
      <w:bookmarkStart w:id="1" w:name="bkAuthor"/>
      <w:bookmarkEnd w:id="1"/>
      <w:r>
        <w:t>Christine Baxter, Data Analyst</w:t>
      </w:r>
    </w:p>
    <w:p w14:paraId="3016B22A" w14:textId="76AD2223" w:rsidR="00B454B7" w:rsidRDefault="00315A8C" w:rsidP="001D5854">
      <w:pPr>
        <w:pStyle w:val="Heading1"/>
      </w:pPr>
      <w:bookmarkStart w:id="2" w:name="bkAuthorAffil"/>
      <w:bookmarkEnd w:id="2"/>
      <w:r>
        <w:t>Baxter’s, LLC</w:t>
      </w:r>
    </w:p>
    <w:p w14:paraId="71BDD0AB" w14:textId="39BDA695" w:rsidR="00B454B7" w:rsidRPr="001D5854" w:rsidRDefault="00B454B7" w:rsidP="001D5854">
      <w:pPr>
        <w:pStyle w:val="Heading1"/>
      </w:pPr>
      <w:r>
        <w:br w:type="page"/>
      </w:r>
      <w:r w:rsidR="00011F83">
        <w:lastRenderedPageBreak/>
        <w:t>Findings</w:t>
      </w:r>
      <w:r w:rsidR="007F113D">
        <w:t xml:space="preserve"> and </w:t>
      </w:r>
      <w:r w:rsidR="00011F83">
        <w:t>Recommendations</w:t>
      </w:r>
    </w:p>
    <w:p w14:paraId="7BBCED17" w14:textId="5EDE6E2D" w:rsidR="00C90F00" w:rsidRDefault="00347414" w:rsidP="0032695B">
      <w:pPr>
        <w:pStyle w:val="BlockText"/>
        <w:ind w:firstLine="720"/>
      </w:pPr>
      <w:bookmarkStart w:id="3" w:name="bkAbstract"/>
      <w:bookmarkEnd w:id="3"/>
      <w:r>
        <w:t>Adventure Works Cycles</w:t>
      </w:r>
      <w:r w:rsidR="00B22056">
        <w:t xml:space="preserve"> (AWC)</w:t>
      </w:r>
      <w:r>
        <w:t xml:space="preserve"> Call Center responds to customers</w:t>
      </w:r>
      <w:r w:rsidR="00C63854">
        <w:t xml:space="preserve"> who call to place orders over the phone, request technical support with products, or deal with issues such as warranty claim, products damaged in shipment, or billing errors.  </w:t>
      </w:r>
      <w:r w:rsidR="00B22056">
        <w:t xml:space="preserve">Strategic goals and associated key performance indicators (KPIs) </w:t>
      </w:r>
      <w:r w:rsidR="00DE0221">
        <w:t xml:space="preserve">were established by management to </w:t>
      </w:r>
      <w:r w:rsidR="00AD67F4">
        <w:t>improve</w:t>
      </w:r>
      <w:r w:rsidR="00492550">
        <w:t xml:space="preserve"> customer service provided by the call center</w:t>
      </w:r>
      <w:r w:rsidR="00DE0221">
        <w:t>.</w:t>
      </w:r>
    </w:p>
    <w:p w14:paraId="539C3E0C" w14:textId="768ED7A9" w:rsidR="00C90F00" w:rsidRDefault="00FA2132" w:rsidP="0032695B">
      <w:pPr>
        <w:pStyle w:val="BlockText"/>
        <w:ind w:firstLine="720"/>
      </w:pPr>
      <w:r>
        <w:t xml:space="preserve">To assist the managers </w:t>
      </w:r>
      <w:r w:rsidR="00061BBA">
        <w:t>in tracking towards these goals</w:t>
      </w:r>
      <w:r w:rsidR="001B56FE">
        <w:t xml:space="preserve"> a dashboard was built that will provide status</w:t>
      </w:r>
      <w:r w:rsidR="00D41F10">
        <w:t xml:space="preserve"> on how the team is progressing towards the specified goals.  </w:t>
      </w:r>
      <w:r w:rsidR="00944151">
        <w:t xml:space="preserve">This dashboard will focus on the following items:  </w:t>
      </w:r>
      <w:r w:rsidR="00061BBA">
        <w:t>Call Abandonment Rate, Calls Handled by Automated Response System</w:t>
      </w:r>
      <w:r w:rsidR="00435EEA">
        <w:t xml:space="preserve">, Number of Issues Raised </w:t>
      </w:r>
      <w:r w:rsidR="003F3E3C">
        <w:t>and Average Time Per Issue</w:t>
      </w:r>
      <w:r w:rsidR="00554589">
        <w:t xml:space="preserve">, </w:t>
      </w:r>
      <w:r w:rsidR="00EC2801">
        <w:t xml:space="preserve">as well as Number of Calls Completed </w:t>
      </w:r>
      <w:r w:rsidR="00554589">
        <w:t>per Operator Level</w:t>
      </w:r>
      <w:r w:rsidR="00554589">
        <w:t xml:space="preserve">.  The company has set </w:t>
      </w:r>
      <w:r w:rsidR="00C97D27">
        <w:t>KPI goal</w:t>
      </w:r>
      <w:r w:rsidR="00031EE3">
        <w:t>s</w:t>
      </w:r>
      <w:r w:rsidR="00C97D27">
        <w:t xml:space="preserve"> </w:t>
      </w:r>
      <w:r w:rsidR="00D625CF">
        <w:t xml:space="preserve">to </w:t>
      </w:r>
      <w:r w:rsidR="0016003B">
        <w:t>reduc</w:t>
      </w:r>
      <w:r w:rsidR="00D625CF">
        <w:t>e</w:t>
      </w:r>
      <w:r w:rsidR="0016003B">
        <w:t xml:space="preserve"> the call abandonment rate to 5% and </w:t>
      </w:r>
      <w:r w:rsidR="00D625CF">
        <w:t xml:space="preserve">to </w:t>
      </w:r>
      <w:r w:rsidR="0016003B">
        <w:t>have at least 65% of calls handled by auto response</w:t>
      </w:r>
      <w:r w:rsidR="000B28C7">
        <w:t xml:space="preserve"> by end of fiscal year.</w:t>
      </w:r>
      <w:r w:rsidR="00C97D27">
        <w:t xml:space="preserve"> </w:t>
      </w:r>
      <w:r w:rsidR="00A711B0">
        <w:t xml:space="preserve"> </w:t>
      </w:r>
      <w:r w:rsidR="00A711B0">
        <w:t>The most important and over-arching goal is to improve the level of customer service provided to AWC’s clients.</w:t>
      </w:r>
    </w:p>
    <w:p w14:paraId="643CA570" w14:textId="685EB4A0" w:rsidR="00EA1BD2" w:rsidRDefault="00BF662F" w:rsidP="0032695B">
      <w:pPr>
        <w:pStyle w:val="BlockText"/>
        <w:ind w:firstLine="720"/>
      </w:pPr>
      <w:r>
        <w:t>Starting with the dashboard for the managers is a great step forward.  To continue momentum, I recommend</w:t>
      </w:r>
      <w:r w:rsidR="00BE137B">
        <w:t xml:space="preserve"> </w:t>
      </w:r>
      <w:r w:rsidR="007F7E1C">
        <w:t xml:space="preserve">increasing the breadth of existing documentation and ensuring all documentation is </w:t>
      </w:r>
      <w:r w:rsidR="00FC397C">
        <w:t>up to date</w:t>
      </w:r>
      <w:r w:rsidR="00A17F1B">
        <w:t xml:space="preserve"> </w:t>
      </w:r>
      <w:r w:rsidR="00111DDF">
        <w:t xml:space="preserve">for the </w:t>
      </w:r>
      <w:r w:rsidR="00C84784">
        <w:t>Level 1 Operators</w:t>
      </w:r>
      <w:r w:rsidR="00A17F1B">
        <w:t xml:space="preserve"> processes/procedures.  This step will </w:t>
      </w:r>
      <w:r w:rsidR="00481114">
        <w:t xml:space="preserve">allow the </w:t>
      </w:r>
      <w:r w:rsidR="00D703D1">
        <w:t>Level 1 Operators</w:t>
      </w:r>
      <w:r w:rsidR="00481114">
        <w:t xml:space="preserve"> to handle more of the incoming calls</w:t>
      </w:r>
      <w:r w:rsidR="00D703D1">
        <w:t>, freeing up Level 2</w:t>
      </w:r>
      <w:r w:rsidR="00FF3E14">
        <w:t xml:space="preserve"> (more experienced) operators to train</w:t>
      </w:r>
      <w:r w:rsidR="00090E75">
        <w:t xml:space="preserve"> less experienced staff </w:t>
      </w:r>
      <w:r w:rsidR="00EE7F9F">
        <w:t>members</w:t>
      </w:r>
      <w:r w:rsidR="00FF3E14">
        <w:t xml:space="preserve"> as well as focus on the more complex client issues</w:t>
      </w:r>
      <w:r w:rsidR="00857455">
        <w:t xml:space="preserve"> which will help improve customer service.  The number of issues </w:t>
      </w:r>
      <w:r w:rsidR="00013ABA">
        <w:t xml:space="preserve">raised throughout the various shifts are relatively </w:t>
      </w:r>
      <w:r w:rsidR="00857455">
        <w:t xml:space="preserve">low compared to number of calls </w:t>
      </w:r>
      <w:r w:rsidR="000F3096">
        <w:t>received</w:t>
      </w:r>
      <w:r w:rsidR="00C10431">
        <w:t>; however, it</w:t>
      </w:r>
      <w:r w:rsidR="00250E7B">
        <w:t xml:space="preserve"> would be good to start training with the midnight shift workers first as they have the highest number of </w:t>
      </w:r>
      <w:r w:rsidR="009F71A8">
        <w:t xml:space="preserve">issues raised.  </w:t>
      </w:r>
      <w:r w:rsidR="001E0C78">
        <w:t xml:space="preserve">In addition, </w:t>
      </w:r>
      <w:r w:rsidR="0054171E">
        <w:t xml:space="preserve">increasing the number of Level 1 </w:t>
      </w:r>
      <w:r w:rsidR="00037A05">
        <w:t xml:space="preserve">staff </w:t>
      </w:r>
      <w:r w:rsidR="00EA1BD2">
        <w:t>may bring down the Level 2 Operators needed per shift.</w:t>
      </w:r>
    </w:p>
    <w:p w14:paraId="61C52CE4" w14:textId="24B48EF8" w:rsidR="009204F9" w:rsidRDefault="0018017C" w:rsidP="0083189C">
      <w:pPr>
        <w:pStyle w:val="BlockText"/>
        <w:ind w:firstLine="720"/>
      </w:pPr>
      <w:r>
        <w:lastRenderedPageBreak/>
        <w:t xml:space="preserve">Lastly and most importantly, are the goals of reducing call abandonment to 5% </w:t>
      </w:r>
      <w:r w:rsidR="003025A9">
        <w:t xml:space="preserve">and having at least 65% </w:t>
      </w:r>
      <w:r w:rsidR="008D110B">
        <w:t xml:space="preserve">of incoming </w:t>
      </w:r>
      <w:r w:rsidR="003025A9">
        <w:t>calls handled by auto response by end of fiscal year.</w:t>
      </w:r>
      <w:r w:rsidR="000F3096">
        <w:t xml:space="preserve"> </w:t>
      </w:r>
      <w:r w:rsidR="0026686C">
        <w:t xml:space="preserve"> AWC is currently setting at a 68-</w:t>
      </w:r>
      <w:r w:rsidR="00392995">
        <w:t xml:space="preserve">70% range of calls being handled by auto response so the team needs to continue </w:t>
      </w:r>
      <w:r w:rsidR="00867053">
        <w:t xml:space="preserve">forward </w:t>
      </w:r>
      <w:r w:rsidR="00D71661">
        <w:t>with existing process in this area.</w:t>
      </w:r>
      <w:r w:rsidR="00BF5B45">
        <w:t xml:space="preserve">  The training program will increase employee knowledge and efficiency so </w:t>
      </w:r>
      <w:r w:rsidR="000D4761">
        <w:t xml:space="preserve">the company </w:t>
      </w:r>
      <w:r w:rsidR="00BF5B45">
        <w:t xml:space="preserve">should </w:t>
      </w:r>
      <w:r w:rsidR="00A23C97">
        <w:t xml:space="preserve">see a continued increase of calls handled by auto response.  </w:t>
      </w:r>
      <w:r w:rsidR="000A0398">
        <w:t xml:space="preserve">To finish up, there is work to be done within the </w:t>
      </w:r>
      <w:r w:rsidR="00EE7F9F">
        <w:t>Abandonment</w:t>
      </w:r>
      <w:r w:rsidR="000A0398">
        <w:t xml:space="preserve"> Call Rate area</w:t>
      </w:r>
      <w:r w:rsidR="00393C7E">
        <w:t xml:space="preserve"> as the company needs to reduce by 6% to meet their </w:t>
      </w:r>
      <w:r w:rsidR="00D150A6">
        <w:t xml:space="preserve">year end fiscal goal.  By increasing </w:t>
      </w:r>
      <w:r w:rsidR="00C651C5">
        <w:t xml:space="preserve">the </w:t>
      </w:r>
      <w:r w:rsidR="00D150A6">
        <w:t>number of Level 1 Operators</w:t>
      </w:r>
      <w:r w:rsidR="0097731D">
        <w:t xml:space="preserve"> and</w:t>
      </w:r>
      <w:r w:rsidR="00F95186">
        <w:t xml:space="preserve"> </w:t>
      </w:r>
      <w:r w:rsidR="0069036B">
        <w:t xml:space="preserve">providing updated </w:t>
      </w:r>
      <w:r w:rsidR="00E3408B">
        <w:t>documentation</w:t>
      </w:r>
      <w:r w:rsidR="00747D7E">
        <w:t>/training program</w:t>
      </w:r>
      <w:r w:rsidR="00EE030B">
        <w:t>s</w:t>
      </w:r>
      <w:r w:rsidR="00747D7E">
        <w:t xml:space="preserve"> for </w:t>
      </w:r>
      <w:r w:rsidR="002E35AB">
        <w:t>this group</w:t>
      </w:r>
      <w:r w:rsidR="00542002">
        <w:t xml:space="preserve">, the level of call abandonment </w:t>
      </w:r>
      <w:r w:rsidR="00E60258">
        <w:t xml:space="preserve">will </w:t>
      </w:r>
      <w:r w:rsidR="00542002">
        <w:t>be reduced</w:t>
      </w:r>
      <w:r w:rsidR="00B27DB8">
        <w:t xml:space="preserve">.  As long as the team is diligent in their training and processing, </w:t>
      </w:r>
      <w:r w:rsidR="002E35AB">
        <w:t>the Level 2 staff will have ability to focus on complex client calls/issues</w:t>
      </w:r>
      <w:r w:rsidR="0083189C">
        <w:t xml:space="preserve"> ultimately decreasing the number of issues raised which will have a positive effect on AWC clients.</w:t>
      </w:r>
    </w:p>
    <w:sectPr w:rsidR="009204F9" w:rsidSect="00257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152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6D0DE" w14:textId="77777777" w:rsidR="0052325B" w:rsidRDefault="0052325B">
      <w:r>
        <w:separator/>
      </w:r>
    </w:p>
  </w:endnote>
  <w:endnote w:type="continuationSeparator" w:id="0">
    <w:p w14:paraId="1195DBEA" w14:textId="77777777" w:rsidR="0052325B" w:rsidRDefault="0052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92019" w14:textId="77777777" w:rsidR="002D341C" w:rsidRDefault="002D3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FFBB6" w14:textId="77777777" w:rsidR="002D341C" w:rsidRDefault="002D3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3F83" w14:textId="77777777" w:rsidR="002D341C" w:rsidRDefault="002D3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7F99F" w14:textId="77777777" w:rsidR="0052325B" w:rsidRDefault="0052325B">
      <w:r>
        <w:separator/>
      </w:r>
    </w:p>
  </w:footnote>
  <w:footnote w:type="continuationSeparator" w:id="0">
    <w:p w14:paraId="4758D8F7" w14:textId="77777777" w:rsidR="0052325B" w:rsidRDefault="0052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33A3B" w14:textId="77777777" w:rsidR="002D341C" w:rsidRDefault="002D3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C9EE" w14:textId="55BC1F43" w:rsidR="001D5854" w:rsidRPr="001D5854" w:rsidRDefault="002D341C" w:rsidP="00D97F27">
    <w:pPr>
      <w:pStyle w:val="Header"/>
      <w:tabs>
        <w:tab w:val="clear" w:pos="4320"/>
        <w:tab w:val="clear" w:pos="8640"/>
        <w:tab w:val="right" w:pos="8820"/>
        <w:tab w:val="right" w:pos="9360"/>
      </w:tabs>
    </w:pPr>
    <w:r>
      <w:tab/>
    </w:r>
    <w:r w:rsidR="00575EA1">
      <w:t xml:space="preserve">AWC </w:t>
    </w:r>
    <w:r w:rsidR="00410CB9">
      <w:t>Call Center Dashboard</w:t>
    </w:r>
    <w:r w:rsidR="00A143F7">
      <w:t>, C. Baxter</w:t>
    </w:r>
    <w:r w:rsidR="00575EA1">
      <w:tab/>
    </w:r>
    <w:r w:rsidR="00EF7AB6">
      <w:fldChar w:fldCharType="begin"/>
    </w:r>
    <w:r w:rsidR="00EF7AB6">
      <w:instrText xml:space="preserve"> PAGE   \* MERGEFORMAT </w:instrText>
    </w:r>
    <w:r w:rsidR="00EF7AB6">
      <w:fldChar w:fldCharType="separate"/>
    </w:r>
    <w:r w:rsidR="00EF7AB6">
      <w:rPr>
        <w:noProof/>
      </w:rPr>
      <w:t>1</w:t>
    </w:r>
    <w:r w:rsidR="00EF7AB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C0BA" w14:textId="77777777" w:rsidR="002D341C" w:rsidRDefault="002D3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8FC7196"/>
    <w:multiLevelType w:val="hybridMultilevel"/>
    <w:tmpl w:val="32A0A7AE"/>
    <w:lvl w:ilvl="0" w:tplc="40926C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27C04"/>
    <w:multiLevelType w:val="hybridMultilevel"/>
    <w:tmpl w:val="FB82371C"/>
    <w:lvl w:ilvl="0" w:tplc="001A60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37592"/>
    <w:multiLevelType w:val="hybridMultilevel"/>
    <w:tmpl w:val="8C0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251"/>
    <w:rsid w:val="00000AD7"/>
    <w:rsid w:val="00001693"/>
    <w:rsid w:val="00006DA0"/>
    <w:rsid w:val="00011F83"/>
    <w:rsid w:val="00012BDE"/>
    <w:rsid w:val="00012F05"/>
    <w:rsid w:val="00013ABA"/>
    <w:rsid w:val="00020D87"/>
    <w:rsid w:val="000243E8"/>
    <w:rsid w:val="00031EE3"/>
    <w:rsid w:val="00034640"/>
    <w:rsid w:val="00036707"/>
    <w:rsid w:val="00037A05"/>
    <w:rsid w:val="00042251"/>
    <w:rsid w:val="000433E2"/>
    <w:rsid w:val="00047E85"/>
    <w:rsid w:val="000508F6"/>
    <w:rsid w:val="00054D5B"/>
    <w:rsid w:val="0005557E"/>
    <w:rsid w:val="00061BBA"/>
    <w:rsid w:val="00063535"/>
    <w:rsid w:val="0006615A"/>
    <w:rsid w:val="00066E3B"/>
    <w:rsid w:val="000711B2"/>
    <w:rsid w:val="0007639E"/>
    <w:rsid w:val="00080B13"/>
    <w:rsid w:val="00083425"/>
    <w:rsid w:val="00090E75"/>
    <w:rsid w:val="00093883"/>
    <w:rsid w:val="000A0398"/>
    <w:rsid w:val="000A1579"/>
    <w:rsid w:val="000A1B7E"/>
    <w:rsid w:val="000B28C7"/>
    <w:rsid w:val="000B3919"/>
    <w:rsid w:val="000B3CF9"/>
    <w:rsid w:val="000B76DC"/>
    <w:rsid w:val="000B7C6D"/>
    <w:rsid w:val="000C0B5A"/>
    <w:rsid w:val="000C1AA6"/>
    <w:rsid w:val="000C6515"/>
    <w:rsid w:val="000D4761"/>
    <w:rsid w:val="000D480C"/>
    <w:rsid w:val="000D53C1"/>
    <w:rsid w:val="000E483A"/>
    <w:rsid w:val="000E6C22"/>
    <w:rsid w:val="000E6C7D"/>
    <w:rsid w:val="000F3096"/>
    <w:rsid w:val="000F6185"/>
    <w:rsid w:val="000F7749"/>
    <w:rsid w:val="0011181A"/>
    <w:rsid w:val="00111DDF"/>
    <w:rsid w:val="00112DE6"/>
    <w:rsid w:val="0011356D"/>
    <w:rsid w:val="0011693C"/>
    <w:rsid w:val="00117811"/>
    <w:rsid w:val="00117E3C"/>
    <w:rsid w:val="00117FBC"/>
    <w:rsid w:val="00124895"/>
    <w:rsid w:val="0014170E"/>
    <w:rsid w:val="00144D97"/>
    <w:rsid w:val="001459B0"/>
    <w:rsid w:val="0015554F"/>
    <w:rsid w:val="0016003B"/>
    <w:rsid w:val="00162DD1"/>
    <w:rsid w:val="00164E6C"/>
    <w:rsid w:val="00176086"/>
    <w:rsid w:val="0018017C"/>
    <w:rsid w:val="00182725"/>
    <w:rsid w:val="00185BFD"/>
    <w:rsid w:val="00197755"/>
    <w:rsid w:val="001A3527"/>
    <w:rsid w:val="001A7CB7"/>
    <w:rsid w:val="001B1FF4"/>
    <w:rsid w:val="001B56FE"/>
    <w:rsid w:val="001C7519"/>
    <w:rsid w:val="001C760A"/>
    <w:rsid w:val="001D1FB7"/>
    <w:rsid w:val="001D246A"/>
    <w:rsid w:val="001D27CE"/>
    <w:rsid w:val="001D4DDC"/>
    <w:rsid w:val="001D5854"/>
    <w:rsid w:val="001E0283"/>
    <w:rsid w:val="001E0957"/>
    <w:rsid w:val="001E0C78"/>
    <w:rsid w:val="001E56B3"/>
    <w:rsid w:val="001E5DB4"/>
    <w:rsid w:val="001E7641"/>
    <w:rsid w:val="001F0005"/>
    <w:rsid w:val="001F15B2"/>
    <w:rsid w:val="001F3D8C"/>
    <w:rsid w:val="00200FC9"/>
    <w:rsid w:val="002108C7"/>
    <w:rsid w:val="002148CA"/>
    <w:rsid w:val="00222093"/>
    <w:rsid w:val="00222899"/>
    <w:rsid w:val="00236737"/>
    <w:rsid w:val="00241C5F"/>
    <w:rsid w:val="00250C7D"/>
    <w:rsid w:val="00250E7B"/>
    <w:rsid w:val="00251168"/>
    <w:rsid w:val="0025255E"/>
    <w:rsid w:val="00257CF7"/>
    <w:rsid w:val="00261288"/>
    <w:rsid w:val="00262B18"/>
    <w:rsid w:val="00265626"/>
    <w:rsid w:val="0026686C"/>
    <w:rsid w:val="0027673B"/>
    <w:rsid w:val="00287DB6"/>
    <w:rsid w:val="002911FE"/>
    <w:rsid w:val="00291A3B"/>
    <w:rsid w:val="00292E4C"/>
    <w:rsid w:val="00293C96"/>
    <w:rsid w:val="002A340C"/>
    <w:rsid w:val="002A4A0B"/>
    <w:rsid w:val="002A5D95"/>
    <w:rsid w:val="002A6317"/>
    <w:rsid w:val="002A6BFC"/>
    <w:rsid w:val="002B6FE1"/>
    <w:rsid w:val="002C15CB"/>
    <w:rsid w:val="002C3EBD"/>
    <w:rsid w:val="002D341C"/>
    <w:rsid w:val="002D4D42"/>
    <w:rsid w:val="002D7D47"/>
    <w:rsid w:val="002E35AB"/>
    <w:rsid w:val="002E35C8"/>
    <w:rsid w:val="002E7AC6"/>
    <w:rsid w:val="002F4D7E"/>
    <w:rsid w:val="002F5388"/>
    <w:rsid w:val="003025A9"/>
    <w:rsid w:val="003033B9"/>
    <w:rsid w:val="003047AD"/>
    <w:rsid w:val="00306380"/>
    <w:rsid w:val="00315A8C"/>
    <w:rsid w:val="003160AE"/>
    <w:rsid w:val="0032020B"/>
    <w:rsid w:val="00321EE0"/>
    <w:rsid w:val="00325F72"/>
    <w:rsid w:val="00326168"/>
    <w:rsid w:val="0032695B"/>
    <w:rsid w:val="00331912"/>
    <w:rsid w:val="00346B0C"/>
    <w:rsid w:val="00346FDF"/>
    <w:rsid w:val="00347414"/>
    <w:rsid w:val="003478DC"/>
    <w:rsid w:val="003505DA"/>
    <w:rsid w:val="003519EF"/>
    <w:rsid w:val="00351F7B"/>
    <w:rsid w:val="00353238"/>
    <w:rsid w:val="00354482"/>
    <w:rsid w:val="00354921"/>
    <w:rsid w:val="00355AE1"/>
    <w:rsid w:val="00356D31"/>
    <w:rsid w:val="00356E38"/>
    <w:rsid w:val="00357F86"/>
    <w:rsid w:val="00363857"/>
    <w:rsid w:val="00366345"/>
    <w:rsid w:val="00367E0D"/>
    <w:rsid w:val="00373D91"/>
    <w:rsid w:val="00375C63"/>
    <w:rsid w:val="00382FC4"/>
    <w:rsid w:val="00384907"/>
    <w:rsid w:val="00385646"/>
    <w:rsid w:val="00387DF4"/>
    <w:rsid w:val="00392995"/>
    <w:rsid w:val="00393C7E"/>
    <w:rsid w:val="00394EB0"/>
    <w:rsid w:val="003A063A"/>
    <w:rsid w:val="003A3DCA"/>
    <w:rsid w:val="003A5ECE"/>
    <w:rsid w:val="003B1C9C"/>
    <w:rsid w:val="003B2329"/>
    <w:rsid w:val="003D0AFE"/>
    <w:rsid w:val="003D2D8B"/>
    <w:rsid w:val="003D4B95"/>
    <w:rsid w:val="003E5EA7"/>
    <w:rsid w:val="003F3E3C"/>
    <w:rsid w:val="003F5ADC"/>
    <w:rsid w:val="003F6AD2"/>
    <w:rsid w:val="003F7536"/>
    <w:rsid w:val="004004CE"/>
    <w:rsid w:val="00400A5A"/>
    <w:rsid w:val="0040704F"/>
    <w:rsid w:val="00410CB9"/>
    <w:rsid w:val="00412A77"/>
    <w:rsid w:val="00414253"/>
    <w:rsid w:val="0041700A"/>
    <w:rsid w:val="004209E8"/>
    <w:rsid w:val="00422BA5"/>
    <w:rsid w:val="00422FD4"/>
    <w:rsid w:val="004301E8"/>
    <w:rsid w:val="004324E5"/>
    <w:rsid w:val="004335B8"/>
    <w:rsid w:val="004345ED"/>
    <w:rsid w:val="00435EEA"/>
    <w:rsid w:val="00437CB4"/>
    <w:rsid w:val="00442805"/>
    <w:rsid w:val="00443817"/>
    <w:rsid w:val="004443EF"/>
    <w:rsid w:val="00450B19"/>
    <w:rsid w:val="00453A9F"/>
    <w:rsid w:val="00461E28"/>
    <w:rsid w:val="004703C3"/>
    <w:rsid w:val="00481114"/>
    <w:rsid w:val="00485BE9"/>
    <w:rsid w:val="00490100"/>
    <w:rsid w:val="00492550"/>
    <w:rsid w:val="00496B9F"/>
    <w:rsid w:val="004A4C19"/>
    <w:rsid w:val="004B3164"/>
    <w:rsid w:val="004C0588"/>
    <w:rsid w:val="004C0C22"/>
    <w:rsid w:val="004C130C"/>
    <w:rsid w:val="004C1649"/>
    <w:rsid w:val="004C2092"/>
    <w:rsid w:val="004C4086"/>
    <w:rsid w:val="004C45E4"/>
    <w:rsid w:val="004C4C9A"/>
    <w:rsid w:val="004F1A13"/>
    <w:rsid w:val="004F6FD7"/>
    <w:rsid w:val="005013FF"/>
    <w:rsid w:val="00502136"/>
    <w:rsid w:val="0050356C"/>
    <w:rsid w:val="00507742"/>
    <w:rsid w:val="00522D17"/>
    <w:rsid w:val="0052325B"/>
    <w:rsid w:val="00534022"/>
    <w:rsid w:val="0054171E"/>
    <w:rsid w:val="0054185D"/>
    <w:rsid w:val="00542002"/>
    <w:rsid w:val="00542841"/>
    <w:rsid w:val="00543CFC"/>
    <w:rsid w:val="00547A3B"/>
    <w:rsid w:val="005514B8"/>
    <w:rsid w:val="00554589"/>
    <w:rsid w:val="00554797"/>
    <w:rsid w:val="00554E9A"/>
    <w:rsid w:val="00557CAF"/>
    <w:rsid w:val="0056778D"/>
    <w:rsid w:val="00571D18"/>
    <w:rsid w:val="00572052"/>
    <w:rsid w:val="00572F5D"/>
    <w:rsid w:val="00573DD6"/>
    <w:rsid w:val="0057596A"/>
    <w:rsid w:val="00575EA1"/>
    <w:rsid w:val="00577C87"/>
    <w:rsid w:val="0058124D"/>
    <w:rsid w:val="005822F9"/>
    <w:rsid w:val="00585E01"/>
    <w:rsid w:val="00591FAE"/>
    <w:rsid w:val="005935CF"/>
    <w:rsid w:val="0059616E"/>
    <w:rsid w:val="005A370E"/>
    <w:rsid w:val="005B6CB7"/>
    <w:rsid w:val="005C70C6"/>
    <w:rsid w:val="005C7519"/>
    <w:rsid w:val="005D1254"/>
    <w:rsid w:val="005D26F7"/>
    <w:rsid w:val="005D525B"/>
    <w:rsid w:val="005D6606"/>
    <w:rsid w:val="005F5651"/>
    <w:rsid w:val="00600950"/>
    <w:rsid w:val="00600C1D"/>
    <w:rsid w:val="0060450D"/>
    <w:rsid w:val="00614B82"/>
    <w:rsid w:val="006157E5"/>
    <w:rsid w:val="00616181"/>
    <w:rsid w:val="006166D8"/>
    <w:rsid w:val="00616DCA"/>
    <w:rsid w:val="00621A56"/>
    <w:rsid w:val="00622E98"/>
    <w:rsid w:val="006235B9"/>
    <w:rsid w:val="00627797"/>
    <w:rsid w:val="00632128"/>
    <w:rsid w:val="00637E05"/>
    <w:rsid w:val="00641CE0"/>
    <w:rsid w:val="006443D6"/>
    <w:rsid w:val="006459C7"/>
    <w:rsid w:val="006462B5"/>
    <w:rsid w:val="00650970"/>
    <w:rsid w:val="00653000"/>
    <w:rsid w:val="00657BD1"/>
    <w:rsid w:val="00663E27"/>
    <w:rsid w:val="006642F1"/>
    <w:rsid w:val="006729C6"/>
    <w:rsid w:val="006736C2"/>
    <w:rsid w:val="00673895"/>
    <w:rsid w:val="00677A4A"/>
    <w:rsid w:val="00677D63"/>
    <w:rsid w:val="0068451C"/>
    <w:rsid w:val="00685E18"/>
    <w:rsid w:val="0069036B"/>
    <w:rsid w:val="0069776C"/>
    <w:rsid w:val="00697DD6"/>
    <w:rsid w:val="006A49A2"/>
    <w:rsid w:val="006A4B12"/>
    <w:rsid w:val="006B7F8B"/>
    <w:rsid w:val="006C5031"/>
    <w:rsid w:val="006D698F"/>
    <w:rsid w:val="006E53DB"/>
    <w:rsid w:val="006F5309"/>
    <w:rsid w:val="006F6538"/>
    <w:rsid w:val="00702FB2"/>
    <w:rsid w:val="00703C3B"/>
    <w:rsid w:val="00707053"/>
    <w:rsid w:val="00712D61"/>
    <w:rsid w:val="00714B83"/>
    <w:rsid w:val="007170B9"/>
    <w:rsid w:val="00720B1E"/>
    <w:rsid w:val="007212DF"/>
    <w:rsid w:val="00723C87"/>
    <w:rsid w:val="00725F84"/>
    <w:rsid w:val="007335D4"/>
    <w:rsid w:val="0073465A"/>
    <w:rsid w:val="0073514B"/>
    <w:rsid w:val="007360DF"/>
    <w:rsid w:val="00742865"/>
    <w:rsid w:val="00747393"/>
    <w:rsid w:val="00747D7E"/>
    <w:rsid w:val="007512CC"/>
    <w:rsid w:val="00756703"/>
    <w:rsid w:val="007609CA"/>
    <w:rsid w:val="00765DAF"/>
    <w:rsid w:val="0077035D"/>
    <w:rsid w:val="0077465D"/>
    <w:rsid w:val="00780003"/>
    <w:rsid w:val="007813BF"/>
    <w:rsid w:val="007827B3"/>
    <w:rsid w:val="00782BA8"/>
    <w:rsid w:val="0079042D"/>
    <w:rsid w:val="00797735"/>
    <w:rsid w:val="007A17D4"/>
    <w:rsid w:val="007A2651"/>
    <w:rsid w:val="007A5FA7"/>
    <w:rsid w:val="007A60A7"/>
    <w:rsid w:val="007B7069"/>
    <w:rsid w:val="007B79BD"/>
    <w:rsid w:val="007C0A64"/>
    <w:rsid w:val="007D5FE7"/>
    <w:rsid w:val="007D60E8"/>
    <w:rsid w:val="007E13D6"/>
    <w:rsid w:val="007F01CB"/>
    <w:rsid w:val="007F113D"/>
    <w:rsid w:val="007F1C8F"/>
    <w:rsid w:val="007F686E"/>
    <w:rsid w:val="007F7E1C"/>
    <w:rsid w:val="00807573"/>
    <w:rsid w:val="00814BEC"/>
    <w:rsid w:val="008218E5"/>
    <w:rsid w:val="00822D0C"/>
    <w:rsid w:val="0083189C"/>
    <w:rsid w:val="00832439"/>
    <w:rsid w:val="00833964"/>
    <w:rsid w:val="0083752C"/>
    <w:rsid w:val="00841C13"/>
    <w:rsid w:val="008428A3"/>
    <w:rsid w:val="00843776"/>
    <w:rsid w:val="008523BC"/>
    <w:rsid w:val="00853DEB"/>
    <w:rsid w:val="00857455"/>
    <w:rsid w:val="008606B7"/>
    <w:rsid w:val="00861589"/>
    <w:rsid w:val="008621F6"/>
    <w:rsid w:val="00867053"/>
    <w:rsid w:val="00874C88"/>
    <w:rsid w:val="00880561"/>
    <w:rsid w:val="00882E8F"/>
    <w:rsid w:val="008849A8"/>
    <w:rsid w:val="00884E09"/>
    <w:rsid w:val="00885B97"/>
    <w:rsid w:val="0089089F"/>
    <w:rsid w:val="00890CE7"/>
    <w:rsid w:val="0089326E"/>
    <w:rsid w:val="008935B3"/>
    <w:rsid w:val="00897A1B"/>
    <w:rsid w:val="008A17A9"/>
    <w:rsid w:val="008A3E97"/>
    <w:rsid w:val="008A6252"/>
    <w:rsid w:val="008B2523"/>
    <w:rsid w:val="008B475A"/>
    <w:rsid w:val="008C4FE9"/>
    <w:rsid w:val="008D110B"/>
    <w:rsid w:val="008D1736"/>
    <w:rsid w:val="008D4A7D"/>
    <w:rsid w:val="008D581B"/>
    <w:rsid w:val="008E00DE"/>
    <w:rsid w:val="00900AD3"/>
    <w:rsid w:val="00903D16"/>
    <w:rsid w:val="009069F9"/>
    <w:rsid w:val="00913955"/>
    <w:rsid w:val="009204F9"/>
    <w:rsid w:val="00927EC8"/>
    <w:rsid w:val="00931CBD"/>
    <w:rsid w:val="00932AEF"/>
    <w:rsid w:val="009336E1"/>
    <w:rsid w:val="00934ABF"/>
    <w:rsid w:val="009361BD"/>
    <w:rsid w:val="00936FBB"/>
    <w:rsid w:val="00940802"/>
    <w:rsid w:val="00944151"/>
    <w:rsid w:val="00953E6B"/>
    <w:rsid w:val="00954E59"/>
    <w:rsid w:val="00961F53"/>
    <w:rsid w:val="00962AD2"/>
    <w:rsid w:val="00962D8A"/>
    <w:rsid w:val="00964E7B"/>
    <w:rsid w:val="009658C2"/>
    <w:rsid w:val="009671B0"/>
    <w:rsid w:val="00972AE6"/>
    <w:rsid w:val="00974B49"/>
    <w:rsid w:val="0097731D"/>
    <w:rsid w:val="0098228A"/>
    <w:rsid w:val="009844AE"/>
    <w:rsid w:val="00987554"/>
    <w:rsid w:val="00993E35"/>
    <w:rsid w:val="00995095"/>
    <w:rsid w:val="009952B6"/>
    <w:rsid w:val="009A7216"/>
    <w:rsid w:val="009A7C32"/>
    <w:rsid w:val="009B0547"/>
    <w:rsid w:val="009B0C18"/>
    <w:rsid w:val="009D0373"/>
    <w:rsid w:val="009D2B6E"/>
    <w:rsid w:val="009D2D48"/>
    <w:rsid w:val="009D5D16"/>
    <w:rsid w:val="009E3B02"/>
    <w:rsid w:val="009E508C"/>
    <w:rsid w:val="009E7705"/>
    <w:rsid w:val="009E7EB2"/>
    <w:rsid w:val="009F71A8"/>
    <w:rsid w:val="00A0455E"/>
    <w:rsid w:val="00A143F7"/>
    <w:rsid w:val="00A17AA8"/>
    <w:rsid w:val="00A17F1B"/>
    <w:rsid w:val="00A200D1"/>
    <w:rsid w:val="00A208CC"/>
    <w:rsid w:val="00A22F1F"/>
    <w:rsid w:val="00A23C97"/>
    <w:rsid w:val="00A310C2"/>
    <w:rsid w:val="00A32D4A"/>
    <w:rsid w:val="00A37227"/>
    <w:rsid w:val="00A41944"/>
    <w:rsid w:val="00A44435"/>
    <w:rsid w:val="00A46274"/>
    <w:rsid w:val="00A52909"/>
    <w:rsid w:val="00A5661A"/>
    <w:rsid w:val="00A57168"/>
    <w:rsid w:val="00A60BE7"/>
    <w:rsid w:val="00A711B0"/>
    <w:rsid w:val="00A71620"/>
    <w:rsid w:val="00A718EF"/>
    <w:rsid w:val="00A77162"/>
    <w:rsid w:val="00A82D79"/>
    <w:rsid w:val="00A8766A"/>
    <w:rsid w:val="00A93735"/>
    <w:rsid w:val="00A93C27"/>
    <w:rsid w:val="00AA1AAD"/>
    <w:rsid w:val="00AA2D90"/>
    <w:rsid w:val="00AA2DEB"/>
    <w:rsid w:val="00AA560D"/>
    <w:rsid w:val="00AB06E7"/>
    <w:rsid w:val="00AC4738"/>
    <w:rsid w:val="00AC6EEC"/>
    <w:rsid w:val="00AD67F4"/>
    <w:rsid w:val="00AE2C7E"/>
    <w:rsid w:val="00AE316B"/>
    <w:rsid w:val="00AF15AE"/>
    <w:rsid w:val="00AF2D99"/>
    <w:rsid w:val="00AF2FD0"/>
    <w:rsid w:val="00AF5C8A"/>
    <w:rsid w:val="00AF7F85"/>
    <w:rsid w:val="00B00F6D"/>
    <w:rsid w:val="00B04A25"/>
    <w:rsid w:val="00B04C4D"/>
    <w:rsid w:val="00B073F2"/>
    <w:rsid w:val="00B12A3D"/>
    <w:rsid w:val="00B12DD0"/>
    <w:rsid w:val="00B13707"/>
    <w:rsid w:val="00B16A3A"/>
    <w:rsid w:val="00B22056"/>
    <w:rsid w:val="00B23E7A"/>
    <w:rsid w:val="00B27A14"/>
    <w:rsid w:val="00B27DB8"/>
    <w:rsid w:val="00B27FB5"/>
    <w:rsid w:val="00B33935"/>
    <w:rsid w:val="00B34B98"/>
    <w:rsid w:val="00B35E36"/>
    <w:rsid w:val="00B36AFF"/>
    <w:rsid w:val="00B41B04"/>
    <w:rsid w:val="00B42DC3"/>
    <w:rsid w:val="00B454B7"/>
    <w:rsid w:val="00B46F73"/>
    <w:rsid w:val="00B50DDE"/>
    <w:rsid w:val="00B555E0"/>
    <w:rsid w:val="00B557BA"/>
    <w:rsid w:val="00B64211"/>
    <w:rsid w:val="00B64C36"/>
    <w:rsid w:val="00B66480"/>
    <w:rsid w:val="00B66A5C"/>
    <w:rsid w:val="00B737DB"/>
    <w:rsid w:val="00B74008"/>
    <w:rsid w:val="00B80AFD"/>
    <w:rsid w:val="00B846F6"/>
    <w:rsid w:val="00B94611"/>
    <w:rsid w:val="00BA0561"/>
    <w:rsid w:val="00BA41C8"/>
    <w:rsid w:val="00BA4F6C"/>
    <w:rsid w:val="00BB3FE2"/>
    <w:rsid w:val="00BC410C"/>
    <w:rsid w:val="00BC562D"/>
    <w:rsid w:val="00BD60F4"/>
    <w:rsid w:val="00BD6479"/>
    <w:rsid w:val="00BE137B"/>
    <w:rsid w:val="00BE4C14"/>
    <w:rsid w:val="00BF1413"/>
    <w:rsid w:val="00BF1FDB"/>
    <w:rsid w:val="00BF212C"/>
    <w:rsid w:val="00BF3F0B"/>
    <w:rsid w:val="00BF5ADF"/>
    <w:rsid w:val="00BF5B45"/>
    <w:rsid w:val="00BF662F"/>
    <w:rsid w:val="00BF6831"/>
    <w:rsid w:val="00C04836"/>
    <w:rsid w:val="00C0743A"/>
    <w:rsid w:val="00C10431"/>
    <w:rsid w:val="00C24491"/>
    <w:rsid w:val="00C37263"/>
    <w:rsid w:val="00C40100"/>
    <w:rsid w:val="00C4105A"/>
    <w:rsid w:val="00C4707A"/>
    <w:rsid w:val="00C5247A"/>
    <w:rsid w:val="00C55089"/>
    <w:rsid w:val="00C63854"/>
    <w:rsid w:val="00C63AF9"/>
    <w:rsid w:val="00C645E8"/>
    <w:rsid w:val="00C651C5"/>
    <w:rsid w:val="00C65479"/>
    <w:rsid w:val="00C71527"/>
    <w:rsid w:val="00C72C14"/>
    <w:rsid w:val="00C808A2"/>
    <w:rsid w:val="00C82381"/>
    <w:rsid w:val="00C84784"/>
    <w:rsid w:val="00C84EAF"/>
    <w:rsid w:val="00C90F00"/>
    <w:rsid w:val="00C93FA2"/>
    <w:rsid w:val="00C95A38"/>
    <w:rsid w:val="00C97D27"/>
    <w:rsid w:val="00CA2207"/>
    <w:rsid w:val="00CA3C34"/>
    <w:rsid w:val="00CA7CE4"/>
    <w:rsid w:val="00CB2113"/>
    <w:rsid w:val="00CB67DF"/>
    <w:rsid w:val="00CC186A"/>
    <w:rsid w:val="00CC4390"/>
    <w:rsid w:val="00CC76C3"/>
    <w:rsid w:val="00CD4328"/>
    <w:rsid w:val="00CD4F2E"/>
    <w:rsid w:val="00CD5273"/>
    <w:rsid w:val="00CE673D"/>
    <w:rsid w:val="00CF0D90"/>
    <w:rsid w:val="00CF19CB"/>
    <w:rsid w:val="00CF461D"/>
    <w:rsid w:val="00D036B3"/>
    <w:rsid w:val="00D05F1A"/>
    <w:rsid w:val="00D12832"/>
    <w:rsid w:val="00D12E87"/>
    <w:rsid w:val="00D150A6"/>
    <w:rsid w:val="00D26002"/>
    <w:rsid w:val="00D3409B"/>
    <w:rsid w:val="00D35BEF"/>
    <w:rsid w:val="00D377E4"/>
    <w:rsid w:val="00D37C00"/>
    <w:rsid w:val="00D40230"/>
    <w:rsid w:val="00D41F10"/>
    <w:rsid w:val="00D430CA"/>
    <w:rsid w:val="00D46450"/>
    <w:rsid w:val="00D50276"/>
    <w:rsid w:val="00D56A7F"/>
    <w:rsid w:val="00D625CF"/>
    <w:rsid w:val="00D626EC"/>
    <w:rsid w:val="00D64376"/>
    <w:rsid w:val="00D66A92"/>
    <w:rsid w:val="00D703D1"/>
    <w:rsid w:val="00D710A4"/>
    <w:rsid w:val="00D71661"/>
    <w:rsid w:val="00D85DDB"/>
    <w:rsid w:val="00D867CF"/>
    <w:rsid w:val="00D9040E"/>
    <w:rsid w:val="00D94363"/>
    <w:rsid w:val="00D94788"/>
    <w:rsid w:val="00D95B86"/>
    <w:rsid w:val="00D974E5"/>
    <w:rsid w:val="00D97F27"/>
    <w:rsid w:val="00DA41DD"/>
    <w:rsid w:val="00DA4765"/>
    <w:rsid w:val="00DA54AD"/>
    <w:rsid w:val="00DA75DD"/>
    <w:rsid w:val="00DA798E"/>
    <w:rsid w:val="00DB0DE2"/>
    <w:rsid w:val="00DB3D7C"/>
    <w:rsid w:val="00DB4125"/>
    <w:rsid w:val="00DB6BD2"/>
    <w:rsid w:val="00DC293A"/>
    <w:rsid w:val="00DC45DC"/>
    <w:rsid w:val="00DC5D60"/>
    <w:rsid w:val="00DC631C"/>
    <w:rsid w:val="00DE0221"/>
    <w:rsid w:val="00DE1206"/>
    <w:rsid w:val="00DE3260"/>
    <w:rsid w:val="00DE5AE9"/>
    <w:rsid w:val="00DF5FE7"/>
    <w:rsid w:val="00E021B2"/>
    <w:rsid w:val="00E042B6"/>
    <w:rsid w:val="00E07379"/>
    <w:rsid w:val="00E1025F"/>
    <w:rsid w:val="00E128E7"/>
    <w:rsid w:val="00E1324B"/>
    <w:rsid w:val="00E13842"/>
    <w:rsid w:val="00E153A8"/>
    <w:rsid w:val="00E27529"/>
    <w:rsid w:val="00E27BC6"/>
    <w:rsid w:val="00E31EC0"/>
    <w:rsid w:val="00E3408B"/>
    <w:rsid w:val="00E40E99"/>
    <w:rsid w:val="00E42E1B"/>
    <w:rsid w:val="00E55C66"/>
    <w:rsid w:val="00E55E42"/>
    <w:rsid w:val="00E60258"/>
    <w:rsid w:val="00E633A5"/>
    <w:rsid w:val="00E64C25"/>
    <w:rsid w:val="00E666C5"/>
    <w:rsid w:val="00E73D48"/>
    <w:rsid w:val="00E85694"/>
    <w:rsid w:val="00E86F5F"/>
    <w:rsid w:val="00E90D78"/>
    <w:rsid w:val="00E92213"/>
    <w:rsid w:val="00E92B64"/>
    <w:rsid w:val="00E93BB8"/>
    <w:rsid w:val="00E949F7"/>
    <w:rsid w:val="00EA0727"/>
    <w:rsid w:val="00EA111B"/>
    <w:rsid w:val="00EA1BD2"/>
    <w:rsid w:val="00EA7BE7"/>
    <w:rsid w:val="00EB45D0"/>
    <w:rsid w:val="00EB54ED"/>
    <w:rsid w:val="00EB6781"/>
    <w:rsid w:val="00EB77BA"/>
    <w:rsid w:val="00EC2801"/>
    <w:rsid w:val="00ED2657"/>
    <w:rsid w:val="00EE030B"/>
    <w:rsid w:val="00EE411C"/>
    <w:rsid w:val="00EE535C"/>
    <w:rsid w:val="00EE7F9F"/>
    <w:rsid w:val="00EF1CA7"/>
    <w:rsid w:val="00EF2BBD"/>
    <w:rsid w:val="00EF6313"/>
    <w:rsid w:val="00EF7AB6"/>
    <w:rsid w:val="00F009D6"/>
    <w:rsid w:val="00F00B2E"/>
    <w:rsid w:val="00F07F71"/>
    <w:rsid w:val="00F13EA8"/>
    <w:rsid w:val="00F17035"/>
    <w:rsid w:val="00F171F5"/>
    <w:rsid w:val="00F22B37"/>
    <w:rsid w:val="00F2317F"/>
    <w:rsid w:val="00F23CC3"/>
    <w:rsid w:val="00F23F1A"/>
    <w:rsid w:val="00F242AE"/>
    <w:rsid w:val="00F27F66"/>
    <w:rsid w:val="00F37F6C"/>
    <w:rsid w:val="00F40F13"/>
    <w:rsid w:val="00F40F2A"/>
    <w:rsid w:val="00F427F2"/>
    <w:rsid w:val="00F46CB8"/>
    <w:rsid w:val="00F55DFA"/>
    <w:rsid w:val="00F571CA"/>
    <w:rsid w:val="00F57CDF"/>
    <w:rsid w:val="00F61D50"/>
    <w:rsid w:val="00F6377A"/>
    <w:rsid w:val="00F6398D"/>
    <w:rsid w:val="00F70A6C"/>
    <w:rsid w:val="00F80E1D"/>
    <w:rsid w:val="00F86138"/>
    <w:rsid w:val="00F95186"/>
    <w:rsid w:val="00F9765E"/>
    <w:rsid w:val="00FA10FC"/>
    <w:rsid w:val="00FA2132"/>
    <w:rsid w:val="00FA70A7"/>
    <w:rsid w:val="00FA7F58"/>
    <w:rsid w:val="00FB24E5"/>
    <w:rsid w:val="00FB62C0"/>
    <w:rsid w:val="00FB6766"/>
    <w:rsid w:val="00FC32BF"/>
    <w:rsid w:val="00FC397C"/>
    <w:rsid w:val="00FC446F"/>
    <w:rsid w:val="00FE04A9"/>
    <w:rsid w:val="00FE313D"/>
    <w:rsid w:val="00FE4D52"/>
    <w:rsid w:val="00FF1B45"/>
    <w:rsid w:val="00FF2F38"/>
    <w:rsid w:val="00FF3E14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706DD"/>
  <w15:chartTrackingRefBased/>
  <w15:docId w15:val="{D7666B10-33FD-4478-8027-7F4A2B46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Caption">
    <w:name w:val="caption"/>
    <w:basedOn w:val="Normal"/>
    <w:next w:val="Normal"/>
    <w:unhideWhenUsed/>
    <w:qFormat/>
    <w:rsid w:val="00356D31"/>
    <w:rPr>
      <w:b/>
      <w:bCs/>
      <w:sz w:val="20"/>
    </w:rPr>
  </w:style>
  <w:style w:type="table" w:styleId="GridTable4-Accent1">
    <w:name w:val="Grid Table 4 Accent 1"/>
    <w:basedOn w:val="TableNormal"/>
    <w:uiPriority w:val="49"/>
    <w:rsid w:val="00AB06E7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4194E-C9E4-41ED-AFE9-B8D9758B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980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Adventure Works Cycles Analysis</vt:lpstr>
    </vt:vector>
  </TitlesOfParts>
  <Manager/>
  <Company>vanguard university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Cycles Analysis</dc:title>
  <dc:subject/>
  <dc:creator>Christine Baxter</dc:creator>
  <cp:keywords/>
  <dc:description/>
  <cp:lastModifiedBy>Christine Baxter</cp:lastModifiedBy>
  <cp:revision>688</cp:revision>
  <cp:lastPrinted>2002-05-11T20:16:00Z</cp:lastPrinted>
  <dcterms:created xsi:type="dcterms:W3CDTF">2020-10-30T23:38:00Z</dcterms:created>
  <dcterms:modified xsi:type="dcterms:W3CDTF">2020-11-23T07:27:00Z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